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21A33" w14:textId="71A62BF3" w:rsidR="00F475CD" w:rsidRPr="00334B8A" w:rsidRDefault="00851631">
      <w:pPr>
        <w:ind w:firstLine="0"/>
        <w:rPr>
          <w:rFonts w:ascii="Times New Roman" w:hAnsi="Times New Roman"/>
          <w:sz w:val="18"/>
        </w:rPr>
      </w:pPr>
      <w:r w:rsidRPr="00334B8A">
        <w:rPr>
          <w:rFonts w:ascii="Times New Roman" w:hAnsi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7EB6BB3A">
                <wp:simplePos x="0" y="0"/>
                <wp:positionH relativeFrom="column">
                  <wp:posOffset>428625</wp:posOffset>
                </wp:positionH>
                <wp:positionV relativeFrom="paragraph">
                  <wp:posOffset>133350</wp:posOffset>
                </wp:positionV>
                <wp:extent cx="4216400" cy="14478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4C34F" w14:textId="0C06655F" w:rsidR="00210FD5" w:rsidRPr="005A0703" w:rsidRDefault="00210FD5" w:rsidP="0085163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52"/>
                                <w:szCs w:val="52"/>
                              </w:rPr>
                              <w:t>Learning Report – Intermediate C++ and Testing</w:t>
                            </w:r>
                          </w:p>
                          <w:p w14:paraId="48DC9B5C" w14:textId="77777777" w:rsidR="00210FD5" w:rsidRPr="00551098" w:rsidRDefault="00210FD5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</w:p>
                          <w:p w14:paraId="48DC9B5D" w14:textId="0B60C321" w:rsidR="00210FD5" w:rsidRPr="00551098" w:rsidRDefault="00210FD5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</w:p>
                          <w:p w14:paraId="1A2A85C2" w14:textId="6C5A22DD" w:rsidR="00210FD5" w:rsidRPr="00551098" w:rsidRDefault="00210FD5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</w:p>
                          <w:p w14:paraId="58F86BC0" w14:textId="77777777" w:rsidR="00210FD5" w:rsidRPr="00551098" w:rsidRDefault="00210FD5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</w:p>
                          <w:p w14:paraId="48DC9B5E" w14:textId="77777777" w:rsidR="00210FD5" w:rsidRPr="00551098" w:rsidRDefault="00210FD5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  <w:r w:rsidRPr="00551098"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  <w:t>Course Code: &lt;CODE&gt;</w:t>
                            </w:r>
                          </w:p>
                          <w:p w14:paraId="48DC9B5F" w14:textId="77777777" w:rsidR="00210FD5" w:rsidRPr="00551098" w:rsidRDefault="00210FD5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</w:p>
                          <w:p w14:paraId="48DC9B60" w14:textId="77777777" w:rsidR="00210FD5" w:rsidRPr="00551098" w:rsidRDefault="00210FD5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margin-left:33.75pt;margin-top:10.5pt;width:332pt;height:114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" filled="f" stroked="f" strokeweight=".5pt">
                <v:textbox>
                  <w:txbxContent>
                    <w:p w14:paraId="5664C34F" w14:textId="0C06655F" w:rsidR="00210FD5" w:rsidRPr="005A0703" w:rsidRDefault="00210FD5" w:rsidP="00851631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52"/>
                          <w:szCs w:val="52"/>
                        </w:rPr>
                        <w:t>Learning Report – Intermediate C++ and Testing</w:t>
                      </w:r>
                    </w:p>
                    <w:p w14:paraId="48DC9B5C" w14:textId="77777777" w:rsidR="00210FD5" w:rsidRPr="00551098" w:rsidRDefault="00210FD5" w:rsidP="00860730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</w:p>
                    <w:p w14:paraId="48DC9B5D" w14:textId="0B60C321" w:rsidR="00210FD5" w:rsidRPr="00551098" w:rsidRDefault="00210FD5" w:rsidP="00860730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</w:p>
                    <w:p w14:paraId="1A2A85C2" w14:textId="6C5A22DD" w:rsidR="00210FD5" w:rsidRPr="00551098" w:rsidRDefault="00210FD5" w:rsidP="00860730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</w:p>
                    <w:p w14:paraId="58F86BC0" w14:textId="77777777" w:rsidR="00210FD5" w:rsidRPr="00551098" w:rsidRDefault="00210FD5" w:rsidP="00860730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</w:p>
                    <w:p w14:paraId="48DC9B5E" w14:textId="77777777" w:rsidR="00210FD5" w:rsidRPr="00551098" w:rsidRDefault="00210FD5" w:rsidP="00860730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  <w:r w:rsidRPr="00551098"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  <w:t>Course Code: &lt;CODE&gt;</w:t>
                      </w:r>
                    </w:p>
                    <w:p w14:paraId="48DC9B5F" w14:textId="77777777" w:rsidR="00210FD5" w:rsidRPr="00551098" w:rsidRDefault="00210FD5" w:rsidP="00860730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</w:p>
                    <w:p w14:paraId="48DC9B60" w14:textId="77777777" w:rsidR="00210FD5" w:rsidRPr="00551098" w:rsidRDefault="00210FD5" w:rsidP="00860730">
                      <w:pPr>
                        <w:jc w:val="center"/>
                        <w:rPr>
                          <w:rFonts w:ascii="Times New Roman" w:hAnsi="Times New Roman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EB14EF" w:rsidRPr="00334B8A">
        <w:rPr>
          <w:rFonts w:ascii="Times New Roman" w:hAnsi="Times New Roman"/>
          <w:sz w:val="18"/>
        </w:rPr>
        <w:t>s</w:t>
      </w:r>
      <w:r w:rsidR="00F475CD" w:rsidRPr="00334B8A">
        <w:rPr>
          <w:rFonts w:ascii="Times New Roman" w:hAnsi="Times New Roman"/>
          <w:sz w:val="18"/>
        </w:rPr>
        <w:t>jsytu</w:t>
      </w:r>
      <w:proofErr w:type="spellEnd"/>
    </w:p>
    <w:p w14:paraId="48DC9A50" w14:textId="5B94AC63" w:rsidR="00746D2E" w:rsidRPr="00334B8A" w:rsidRDefault="00860730" w:rsidP="00746D2E">
      <w:pPr>
        <w:tabs>
          <w:tab w:val="left" w:pos="9630"/>
        </w:tabs>
        <w:ind w:firstLine="0"/>
        <w:jc w:val="both"/>
        <w:rPr>
          <w:rFonts w:ascii="Times New Roman" w:hAnsi="Times New Roman"/>
          <w:sz w:val="18"/>
        </w:rPr>
      </w:pPr>
      <w:r w:rsidRPr="00334B8A">
        <w:rPr>
          <w:rFonts w:ascii="Times New Roman" w:hAnsi="Times New Roman"/>
          <w:noProof/>
          <w:lang w:bidi="ar-SA"/>
        </w:rPr>
        <w:drawing>
          <wp:anchor distT="0" distB="0" distL="114300" distR="114300" simplePos="0" relativeHeight="251631616" behindDoc="0" locked="0" layoutInCell="1" allowOverlap="1" wp14:anchorId="48DC9B2A" wp14:editId="732E64F2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57877475"/>
      <w:bookmarkEnd w:id="0"/>
      <w:r w:rsidRPr="00334B8A">
        <w:rPr>
          <w:rFonts w:ascii="Times New Roman" w:hAnsi="Times New Roman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868F3BC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334B8A">
        <w:rPr>
          <w:rFonts w:ascii="Times New Roman" w:hAnsi="Times New Roman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4B9A252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 w:rsidRPr="00334B8A">
        <w:rPr>
          <w:rFonts w:ascii="Times New Roman" w:hAnsi="Times New Roman"/>
          <w:sz w:val="18"/>
          <w:szCs w:val="18"/>
        </w:rPr>
        <w:t>./</w:t>
      </w:r>
    </w:p>
    <w:p w14:paraId="32985A1C" w14:textId="316C6115" w:rsidR="00BF6B9F" w:rsidRPr="00334B8A" w:rsidRDefault="00FC0E65" w:rsidP="00386E4B">
      <w:pPr>
        <w:ind w:firstLine="0"/>
        <w:rPr>
          <w:rFonts w:ascii="Times New Roman" w:hAnsi="Times New Roman"/>
          <w:sz w:val="20"/>
          <w:szCs w:val="20"/>
        </w:rPr>
      </w:pPr>
      <w:r w:rsidRPr="00334B8A">
        <w:rPr>
          <w:rFonts w:ascii="Times New Roman" w:hAnsi="Times New Roman"/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48DC9B34" wp14:editId="7DEB73E8">
            <wp:simplePos x="0" y="0"/>
            <wp:positionH relativeFrom="margin">
              <wp:posOffset>1244600</wp:posOffset>
            </wp:positionH>
            <wp:positionV relativeFrom="paragraph">
              <wp:posOffset>1340485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 w:rsidRPr="00334B8A">
        <w:rPr>
          <w:rFonts w:ascii="Times New Roman" w:hAnsi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3CF5CFE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5" w14:textId="77777777" w:rsidR="00210FD5" w:rsidRPr="000F4649" w:rsidRDefault="00210FD5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210FD5" w:rsidRPr="000F4649" w:rsidRDefault="00210FD5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210FD5" w:rsidRDefault="00210FD5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210FD5" w:rsidRDefault="00210FD5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210FD5" w:rsidRDefault="00210FD5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210FD5" w:rsidRDefault="00210FD5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210FD5" w:rsidRDefault="00210FD5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5" w14:textId="77777777" w:rsidR="00210FD5" w:rsidRPr="000F4649" w:rsidRDefault="00210FD5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210FD5" w:rsidRPr="000F4649" w:rsidRDefault="00210FD5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210FD5" w:rsidRDefault="00210FD5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210FD5" w:rsidRDefault="00210FD5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210FD5" w:rsidRDefault="00210FD5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210FD5" w:rsidRDefault="00210FD5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210FD5" w:rsidRDefault="00210FD5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63DA6" w:rsidRPr="00334B8A">
        <w:rPr>
          <w:rFonts w:ascii="Times New Roman" w:hAnsi="Times New Roman"/>
        </w:rPr>
        <w:br w:type="page"/>
      </w:r>
      <w:bookmarkStart w:id="1" w:name="_Toc229759047"/>
      <w:bookmarkStart w:id="2" w:name="_Toc229764175"/>
      <w:bookmarkStart w:id="3" w:name="_Toc311197302"/>
      <w:bookmarkStart w:id="4" w:name="_Toc513545819"/>
    </w:p>
    <w:sdt>
      <w:sdtPr>
        <w:rPr>
          <w:rFonts w:ascii="Times New Roman" w:hAnsi="Times New Roman"/>
          <w:b w:val="0"/>
          <w:bCs w:val="0"/>
          <w:sz w:val="22"/>
          <w:szCs w:val="22"/>
          <w:u w:val="single"/>
        </w:rPr>
        <w:id w:val="561452145"/>
        <w:docPartObj>
          <w:docPartGallery w:val="Table of Contents"/>
          <w:docPartUnique/>
        </w:docPartObj>
      </w:sdtPr>
      <w:sdtEndPr>
        <w:rPr>
          <w:noProof/>
          <w:sz w:val="24"/>
          <w:szCs w:val="24"/>
          <w:u w:val="none"/>
        </w:rPr>
      </w:sdtEndPr>
      <w:sdtContent>
        <w:p w14:paraId="749B91FD" w14:textId="69188D10" w:rsidR="00246592" w:rsidRPr="00334B8A" w:rsidRDefault="00FF2D22" w:rsidP="00FF2D22">
          <w:pPr>
            <w:pStyle w:val="TOCHeading"/>
            <w:jc w:val="center"/>
            <w:rPr>
              <w:rFonts w:ascii="Times New Roman" w:hAnsi="Times New Roman"/>
              <w:sz w:val="32"/>
              <w:szCs w:val="32"/>
              <w:u w:val="single"/>
            </w:rPr>
          </w:pPr>
          <w:r w:rsidRPr="00334B8A">
            <w:rPr>
              <w:rFonts w:ascii="Times New Roman" w:hAnsi="Times New Roman"/>
              <w:sz w:val="32"/>
              <w:szCs w:val="32"/>
              <w:u w:val="single"/>
            </w:rPr>
            <w:t>Table of Contents</w:t>
          </w:r>
        </w:p>
        <w:p w14:paraId="686D4E9C" w14:textId="308FC00E" w:rsidR="00A92674" w:rsidRPr="00E13DBF" w:rsidRDefault="00246592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bidi="ar-SA"/>
            </w:rPr>
          </w:pPr>
          <w:r w:rsidRPr="00334B8A">
            <w:rPr>
              <w:b w:val="0"/>
              <w:bCs w:val="0"/>
              <w:smallCaps/>
              <w:sz w:val="24"/>
              <w:szCs w:val="24"/>
            </w:rPr>
            <w:fldChar w:fldCharType="begin"/>
          </w:r>
          <w:r w:rsidRPr="00334B8A">
            <w:rPr>
              <w:sz w:val="24"/>
              <w:szCs w:val="24"/>
            </w:rPr>
            <w:instrText xml:space="preserve"> TOC \o "1-3" \h \z \u </w:instrText>
          </w:r>
          <w:r w:rsidRPr="00334B8A">
            <w:rPr>
              <w:b w:val="0"/>
              <w:bCs w:val="0"/>
              <w:smallCaps/>
              <w:sz w:val="24"/>
              <w:szCs w:val="24"/>
            </w:rPr>
            <w:fldChar w:fldCharType="separate"/>
          </w:r>
          <w:hyperlink w:anchor="_Toc59870413" w:history="1">
            <w:r w:rsidR="00A92674" w:rsidRPr="00E13D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Activity – 1 - Intermediate C++ and Testing</w:t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_Toc59870413 \h </w:instrText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DB899" w14:textId="2836805D" w:rsidR="00A92674" w:rsidRPr="00E13DBF" w:rsidRDefault="00B16F40">
          <w:pPr>
            <w:pStyle w:val="TOC2"/>
            <w:rPr>
              <w:rFonts w:eastAsiaTheme="minorEastAsia"/>
              <w:smallCaps w:val="0"/>
              <w:sz w:val="24"/>
              <w:szCs w:val="24"/>
              <w:lang w:bidi="ar-SA"/>
            </w:rPr>
          </w:pPr>
          <w:hyperlink w:anchor="_Toc59870414" w:history="1">
            <w:r w:rsidR="00A92674" w:rsidRPr="00E13DBF">
              <w:rPr>
                <w:rStyle w:val="Hyperlink"/>
                <w:b/>
                <w:sz w:val="24"/>
                <w:szCs w:val="24"/>
              </w:rPr>
              <w:t>Goal</w:t>
            </w:r>
            <w:r w:rsidR="00A92674" w:rsidRPr="00E13DBF">
              <w:rPr>
                <w:webHidden/>
                <w:sz w:val="24"/>
                <w:szCs w:val="24"/>
              </w:rPr>
              <w:tab/>
            </w:r>
            <w:r w:rsidR="00A92674" w:rsidRPr="00E13DBF">
              <w:rPr>
                <w:webHidden/>
                <w:sz w:val="24"/>
                <w:szCs w:val="24"/>
              </w:rPr>
              <w:fldChar w:fldCharType="begin"/>
            </w:r>
            <w:r w:rsidR="00A92674" w:rsidRPr="00E13DBF">
              <w:rPr>
                <w:webHidden/>
                <w:sz w:val="24"/>
                <w:szCs w:val="24"/>
              </w:rPr>
              <w:instrText xml:space="preserve"> PAGEREF _Toc59870414 \h </w:instrText>
            </w:r>
            <w:r w:rsidR="00A92674" w:rsidRPr="00E13DBF">
              <w:rPr>
                <w:webHidden/>
                <w:sz w:val="24"/>
                <w:szCs w:val="24"/>
              </w:rPr>
            </w:r>
            <w:r w:rsidR="00A92674" w:rsidRPr="00E13DBF">
              <w:rPr>
                <w:webHidden/>
                <w:sz w:val="24"/>
                <w:szCs w:val="24"/>
              </w:rPr>
              <w:fldChar w:fldCharType="separate"/>
            </w:r>
            <w:r w:rsidR="00A92674" w:rsidRPr="00E13DBF">
              <w:rPr>
                <w:webHidden/>
                <w:sz w:val="24"/>
                <w:szCs w:val="24"/>
              </w:rPr>
              <w:t>3</w:t>
            </w:r>
            <w:r w:rsidR="00A92674" w:rsidRPr="00E13DBF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04F9E13" w14:textId="2921C617" w:rsidR="00A92674" w:rsidRPr="00E13DBF" w:rsidRDefault="00B16F40">
          <w:pPr>
            <w:pStyle w:val="TOC2"/>
            <w:rPr>
              <w:rFonts w:eastAsiaTheme="minorEastAsia"/>
              <w:smallCaps w:val="0"/>
              <w:sz w:val="24"/>
              <w:szCs w:val="24"/>
              <w:lang w:bidi="ar-SA"/>
            </w:rPr>
          </w:pPr>
          <w:hyperlink w:anchor="_Toc59870415" w:history="1">
            <w:r w:rsidR="00A92674" w:rsidRPr="00E13DBF">
              <w:rPr>
                <w:rStyle w:val="Hyperlink"/>
                <w:b/>
                <w:sz w:val="24"/>
                <w:szCs w:val="24"/>
              </w:rPr>
              <w:t>Type of Activity – Individual</w:t>
            </w:r>
            <w:r w:rsidR="00A92674" w:rsidRPr="00E13DBF">
              <w:rPr>
                <w:webHidden/>
                <w:sz w:val="24"/>
                <w:szCs w:val="24"/>
              </w:rPr>
              <w:tab/>
            </w:r>
            <w:r w:rsidR="00A92674" w:rsidRPr="00E13DBF">
              <w:rPr>
                <w:webHidden/>
                <w:sz w:val="24"/>
                <w:szCs w:val="24"/>
              </w:rPr>
              <w:fldChar w:fldCharType="begin"/>
            </w:r>
            <w:r w:rsidR="00A92674" w:rsidRPr="00E13DBF">
              <w:rPr>
                <w:webHidden/>
                <w:sz w:val="24"/>
                <w:szCs w:val="24"/>
              </w:rPr>
              <w:instrText xml:space="preserve"> PAGEREF _Toc59870415 \h </w:instrText>
            </w:r>
            <w:r w:rsidR="00A92674" w:rsidRPr="00E13DBF">
              <w:rPr>
                <w:webHidden/>
                <w:sz w:val="24"/>
                <w:szCs w:val="24"/>
              </w:rPr>
            </w:r>
            <w:r w:rsidR="00A92674" w:rsidRPr="00E13DBF">
              <w:rPr>
                <w:webHidden/>
                <w:sz w:val="24"/>
                <w:szCs w:val="24"/>
              </w:rPr>
              <w:fldChar w:fldCharType="separate"/>
            </w:r>
            <w:r w:rsidR="00A92674" w:rsidRPr="00E13DBF">
              <w:rPr>
                <w:webHidden/>
                <w:sz w:val="24"/>
                <w:szCs w:val="24"/>
              </w:rPr>
              <w:t>3</w:t>
            </w:r>
            <w:r w:rsidR="00A92674" w:rsidRPr="00E13DBF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970063C" w14:textId="63DD22E2" w:rsidR="00A92674" w:rsidRPr="00E13DBF" w:rsidRDefault="00B16F40">
          <w:pPr>
            <w:pStyle w:val="TOC3"/>
            <w:tabs>
              <w:tab w:val="right" w:leader="dot" w:pos="101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bidi="ar-SA"/>
            </w:rPr>
          </w:pPr>
          <w:hyperlink w:anchor="_Toc59870416" w:history="1">
            <w:r w:rsidR="00A92674" w:rsidRPr="00E13DBF">
              <w:rPr>
                <w:rStyle w:val="Hyperlink"/>
                <w:rFonts w:ascii="Times New Roman" w:hAnsi="Times New Roman" w:cs="Times New Roman"/>
                <w:i w:val="0"/>
                <w:noProof/>
                <w:sz w:val="24"/>
                <w:szCs w:val="24"/>
              </w:rPr>
              <w:t>Set 1 - Classes and objects</w:t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ab/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begin"/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instrText xml:space="preserve"> PAGEREF _Toc59870416 \h </w:instrText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separate"/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>3</w:t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C02A3" w14:textId="5E8561A2" w:rsidR="00A92674" w:rsidRPr="00E13DBF" w:rsidRDefault="00B16F40">
          <w:pPr>
            <w:pStyle w:val="TOC3"/>
            <w:tabs>
              <w:tab w:val="right" w:leader="dot" w:pos="101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bidi="ar-SA"/>
            </w:rPr>
          </w:pPr>
          <w:hyperlink w:anchor="_Toc59870417" w:history="1">
            <w:r w:rsidR="00A92674" w:rsidRPr="00E13DBF">
              <w:rPr>
                <w:rStyle w:val="Hyperlink"/>
                <w:rFonts w:ascii="Times New Roman" w:hAnsi="Times New Roman" w:cs="Times New Roman"/>
                <w:i w:val="0"/>
                <w:noProof/>
                <w:sz w:val="24"/>
                <w:szCs w:val="24"/>
              </w:rPr>
              <w:t>Set 2 - Operator overloading</w:t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ab/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begin"/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instrText xml:space="preserve"> PAGEREF _Toc59870417 \h </w:instrText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separate"/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>3</w:t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EE1510" w14:textId="57B7F2C0" w:rsidR="00A92674" w:rsidRPr="00E13DBF" w:rsidRDefault="00B16F40">
          <w:pPr>
            <w:pStyle w:val="TOC3"/>
            <w:tabs>
              <w:tab w:val="right" w:leader="dot" w:pos="101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bidi="ar-SA"/>
            </w:rPr>
          </w:pPr>
          <w:hyperlink w:anchor="_Toc59870418" w:history="1">
            <w:r w:rsidR="00A92674" w:rsidRPr="00E13DBF">
              <w:rPr>
                <w:rStyle w:val="Hyperlink"/>
                <w:rFonts w:ascii="Times New Roman" w:hAnsi="Times New Roman" w:cs="Times New Roman"/>
                <w:i w:val="0"/>
                <w:noProof/>
                <w:sz w:val="24"/>
                <w:szCs w:val="24"/>
              </w:rPr>
              <w:t>Set 3 – Inheritance</w:t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ab/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begin"/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instrText xml:space="preserve"> PAGEREF _Toc59870418 \h </w:instrText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separate"/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>3</w:t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AC53A" w14:textId="4D7E13B3" w:rsidR="00A92674" w:rsidRPr="00E13DBF" w:rsidRDefault="00B16F40">
          <w:pPr>
            <w:pStyle w:val="TOC3"/>
            <w:tabs>
              <w:tab w:val="right" w:leader="dot" w:pos="101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bidi="ar-SA"/>
            </w:rPr>
          </w:pPr>
          <w:hyperlink w:anchor="_Toc59870419" w:history="1">
            <w:r w:rsidR="00A92674" w:rsidRPr="00E13DBF">
              <w:rPr>
                <w:rStyle w:val="Hyperlink"/>
                <w:rFonts w:ascii="Times New Roman" w:hAnsi="Times New Roman" w:cs="Times New Roman"/>
                <w:i w:val="0"/>
                <w:noProof/>
                <w:sz w:val="24"/>
                <w:szCs w:val="24"/>
              </w:rPr>
              <w:t>Set 4 – Templates</w:t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ab/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begin"/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instrText xml:space="preserve"> PAGEREF _Toc59870419 \h </w:instrText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separate"/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>4</w:t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D27AD" w14:textId="1B7655ED" w:rsidR="00A92674" w:rsidRPr="00E13DBF" w:rsidRDefault="00B16F40">
          <w:pPr>
            <w:pStyle w:val="TOC2"/>
            <w:rPr>
              <w:rFonts w:eastAsiaTheme="minorEastAsia"/>
              <w:smallCaps w:val="0"/>
              <w:sz w:val="24"/>
              <w:szCs w:val="24"/>
              <w:lang w:bidi="ar-SA"/>
            </w:rPr>
          </w:pPr>
          <w:hyperlink w:anchor="_Toc59870420" w:history="1">
            <w:r w:rsidR="00A92674" w:rsidRPr="00E13DBF">
              <w:rPr>
                <w:rStyle w:val="Hyperlink"/>
                <w:b/>
                <w:sz w:val="24"/>
                <w:szCs w:val="24"/>
              </w:rPr>
              <w:t>GitHub Link</w:t>
            </w:r>
            <w:r w:rsidR="00A92674" w:rsidRPr="00E13DBF">
              <w:rPr>
                <w:webHidden/>
                <w:sz w:val="24"/>
                <w:szCs w:val="24"/>
              </w:rPr>
              <w:tab/>
            </w:r>
            <w:r w:rsidR="00A92674" w:rsidRPr="00E13DBF">
              <w:rPr>
                <w:webHidden/>
                <w:sz w:val="24"/>
                <w:szCs w:val="24"/>
              </w:rPr>
              <w:fldChar w:fldCharType="begin"/>
            </w:r>
            <w:r w:rsidR="00A92674" w:rsidRPr="00E13DBF">
              <w:rPr>
                <w:webHidden/>
                <w:sz w:val="24"/>
                <w:szCs w:val="24"/>
              </w:rPr>
              <w:instrText xml:space="preserve"> PAGEREF _Toc59870420 \h </w:instrText>
            </w:r>
            <w:r w:rsidR="00A92674" w:rsidRPr="00E13DBF">
              <w:rPr>
                <w:webHidden/>
                <w:sz w:val="24"/>
                <w:szCs w:val="24"/>
              </w:rPr>
            </w:r>
            <w:r w:rsidR="00A92674" w:rsidRPr="00E13DBF">
              <w:rPr>
                <w:webHidden/>
                <w:sz w:val="24"/>
                <w:szCs w:val="24"/>
              </w:rPr>
              <w:fldChar w:fldCharType="separate"/>
            </w:r>
            <w:r w:rsidR="00A92674" w:rsidRPr="00E13DBF">
              <w:rPr>
                <w:webHidden/>
                <w:sz w:val="24"/>
                <w:szCs w:val="24"/>
              </w:rPr>
              <w:t>4</w:t>
            </w:r>
            <w:r w:rsidR="00A92674" w:rsidRPr="00E13DBF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0C7D703" w14:textId="48A7B4D8" w:rsidR="00A92674" w:rsidRPr="00E13DBF" w:rsidRDefault="00B16F40">
          <w:pPr>
            <w:pStyle w:val="TOC2"/>
            <w:rPr>
              <w:rFonts w:eastAsiaTheme="minorEastAsia"/>
              <w:smallCaps w:val="0"/>
              <w:sz w:val="24"/>
              <w:szCs w:val="24"/>
              <w:lang w:bidi="ar-SA"/>
            </w:rPr>
          </w:pPr>
          <w:hyperlink w:anchor="_Toc59870421" w:history="1">
            <w:r w:rsidR="00A92674" w:rsidRPr="00E13DBF">
              <w:rPr>
                <w:rStyle w:val="Hyperlink"/>
                <w:b/>
                <w:sz w:val="24"/>
                <w:szCs w:val="24"/>
              </w:rPr>
              <w:t>Difficulties</w:t>
            </w:r>
            <w:r w:rsidR="00A92674" w:rsidRPr="00E13DBF">
              <w:rPr>
                <w:webHidden/>
                <w:sz w:val="24"/>
                <w:szCs w:val="24"/>
              </w:rPr>
              <w:tab/>
            </w:r>
            <w:r w:rsidR="00A92674" w:rsidRPr="00E13DBF">
              <w:rPr>
                <w:webHidden/>
                <w:sz w:val="24"/>
                <w:szCs w:val="24"/>
              </w:rPr>
              <w:fldChar w:fldCharType="begin"/>
            </w:r>
            <w:r w:rsidR="00A92674" w:rsidRPr="00E13DBF">
              <w:rPr>
                <w:webHidden/>
                <w:sz w:val="24"/>
                <w:szCs w:val="24"/>
              </w:rPr>
              <w:instrText xml:space="preserve"> PAGEREF _Toc59870421 \h </w:instrText>
            </w:r>
            <w:r w:rsidR="00A92674" w:rsidRPr="00E13DBF">
              <w:rPr>
                <w:webHidden/>
                <w:sz w:val="24"/>
                <w:szCs w:val="24"/>
              </w:rPr>
            </w:r>
            <w:r w:rsidR="00A92674" w:rsidRPr="00E13DBF">
              <w:rPr>
                <w:webHidden/>
                <w:sz w:val="24"/>
                <w:szCs w:val="24"/>
              </w:rPr>
              <w:fldChar w:fldCharType="separate"/>
            </w:r>
            <w:r w:rsidR="00A92674" w:rsidRPr="00E13DBF">
              <w:rPr>
                <w:webHidden/>
                <w:sz w:val="24"/>
                <w:szCs w:val="24"/>
              </w:rPr>
              <w:t>4</w:t>
            </w:r>
            <w:r w:rsidR="00A92674" w:rsidRPr="00E13DBF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D906CA6" w14:textId="23CEC3A9" w:rsidR="00A92674" w:rsidRPr="00E13DBF" w:rsidRDefault="00B16F4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bidi="ar-SA"/>
            </w:rPr>
          </w:pPr>
          <w:hyperlink w:anchor="_Toc59870422" w:history="1">
            <w:r w:rsidR="00A92674" w:rsidRPr="00E13D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Activity – 2 – Group Activity</w:t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_Toc59870422 \h </w:instrText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A4FEFC" w14:textId="221D0E97" w:rsidR="00A92674" w:rsidRPr="00E13DBF" w:rsidRDefault="00B16F40">
          <w:pPr>
            <w:pStyle w:val="TOC2"/>
            <w:rPr>
              <w:rFonts w:eastAsiaTheme="minorEastAsia"/>
              <w:smallCaps w:val="0"/>
              <w:sz w:val="24"/>
              <w:szCs w:val="24"/>
              <w:lang w:bidi="ar-SA"/>
            </w:rPr>
          </w:pPr>
          <w:hyperlink w:anchor="_Toc59870423" w:history="1">
            <w:r w:rsidR="00A92674" w:rsidRPr="00E13DBF">
              <w:rPr>
                <w:rStyle w:val="Hyperlink"/>
                <w:b/>
                <w:sz w:val="24"/>
                <w:szCs w:val="24"/>
              </w:rPr>
              <w:t>Goal</w:t>
            </w:r>
            <w:r w:rsidR="00A92674" w:rsidRPr="00E13DBF">
              <w:rPr>
                <w:webHidden/>
                <w:sz w:val="24"/>
                <w:szCs w:val="24"/>
              </w:rPr>
              <w:tab/>
            </w:r>
            <w:r w:rsidR="00A92674" w:rsidRPr="00E13DBF">
              <w:rPr>
                <w:webHidden/>
                <w:sz w:val="24"/>
                <w:szCs w:val="24"/>
              </w:rPr>
              <w:fldChar w:fldCharType="begin"/>
            </w:r>
            <w:r w:rsidR="00A92674" w:rsidRPr="00E13DBF">
              <w:rPr>
                <w:webHidden/>
                <w:sz w:val="24"/>
                <w:szCs w:val="24"/>
              </w:rPr>
              <w:instrText xml:space="preserve"> PAGEREF _Toc59870423 \h </w:instrText>
            </w:r>
            <w:r w:rsidR="00A92674" w:rsidRPr="00E13DBF">
              <w:rPr>
                <w:webHidden/>
                <w:sz w:val="24"/>
                <w:szCs w:val="24"/>
              </w:rPr>
            </w:r>
            <w:r w:rsidR="00A92674" w:rsidRPr="00E13DBF">
              <w:rPr>
                <w:webHidden/>
                <w:sz w:val="24"/>
                <w:szCs w:val="24"/>
              </w:rPr>
              <w:fldChar w:fldCharType="separate"/>
            </w:r>
            <w:r w:rsidR="00A92674" w:rsidRPr="00E13DBF">
              <w:rPr>
                <w:webHidden/>
                <w:sz w:val="24"/>
                <w:szCs w:val="24"/>
              </w:rPr>
              <w:t>4</w:t>
            </w:r>
            <w:r w:rsidR="00A92674" w:rsidRPr="00E13DBF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CD6EBED" w14:textId="2699FBD8" w:rsidR="00A92674" w:rsidRPr="00E13DBF" w:rsidRDefault="00B16F40">
          <w:pPr>
            <w:pStyle w:val="TOC2"/>
            <w:rPr>
              <w:rFonts w:eastAsiaTheme="minorEastAsia"/>
              <w:smallCaps w:val="0"/>
              <w:sz w:val="24"/>
              <w:szCs w:val="24"/>
              <w:lang w:bidi="ar-SA"/>
            </w:rPr>
          </w:pPr>
          <w:hyperlink w:anchor="_Toc59870424" w:history="1">
            <w:r w:rsidR="00A92674" w:rsidRPr="00E13DBF">
              <w:rPr>
                <w:rStyle w:val="Hyperlink"/>
                <w:b/>
                <w:sz w:val="24"/>
                <w:szCs w:val="24"/>
              </w:rPr>
              <w:t>Type of Activity – Group activity</w:t>
            </w:r>
            <w:r w:rsidR="00A92674" w:rsidRPr="00E13DBF">
              <w:rPr>
                <w:webHidden/>
                <w:sz w:val="24"/>
                <w:szCs w:val="24"/>
              </w:rPr>
              <w:tab/>
            </w:r>
            <w:r w:rsidR="00A92674" w:rsidRPr="00E13DBF">
              <w:rPr>
                <w:webHidden/>
                <w:sz w:val="24"/>
                <w:szCs w:val="24"/>
              </w:rPr>
              <w:fldChar w:fldCharType="begin"/>
            </w:r>
            <w:r w:rsidR="00A92674" w:rsidRPr="00E13DBF">
              <w:rPr>
                <w:webHidden/>
                <w:sz w:val="24"/>
                <w:szCs w:val="24"/>
              </w:rPr>
              <w:instrText xml:space="preserve"> PAGEREF _Toc59870424 \h </w:instrText>
            </w:r>
            <w:r w:rsidR="00A92674" w:rsidRPr="00E13DBF">
              <w:rPr>
                <w:webHidden/>
                <w:sz w:val="24"/>
                <w:szCs w:val="24"/>
              </w:rPr>
            </w:r>
            <w:r w:rsidR="00A92674" w:rsidRPr="00E13DBF">
              <w:rPr>
                <w:webHidden/>
                <w:sz w:val="24"/>
                <w:szCs w:val="24"/>
              </w:rPr>
              <w:fldChar w:fldCharType="separate"/>
            </w:r>
            <w:r w:rsidR="00A92674" w:rsidRPr="00E13DBF">
              <w:rPr>
                <w:webHidden/>
                <w:sz w:val="24"/>
                <w:szCs w:val="24"/>
              </w:rPr>
              <w:t>5</w:t>
            </w:r>
            <w:r w:rsidR="00A92674" w:rsidRPr="00E13DBF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C25CFE4" w14:textId="64A431D0" w:rsidR="00A92674" w:rsidRPr="00E13DBF" w:rsidRDefault="00B16F40">
          <w:pPr>
            <w:pStyle w:val="TOC3"/>
            <w:tabs>
              <w:tab w:val="left" w:pos="1320"/>
              <w:tab w:val="right" w:leader="dot" w:pos="101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bidi="ar-SA"/>
            </w:rPr>
          </w:pPr>
          <w:hyperlink w:anchor="_Toc59870425" w:history="1">
            <w:r w:rsidR="00A92674" w:rsidRPr="00E13DBF">
              <w:rPr>
                <w:rStyle w:val="Hyperlink"/>
                <w:rFonts w:ascii="Times New Roman" w:hAnsi="Times New Roman" w:cs="Times New Roman"/>
                <w:i w:val="0"/>
                <w:noProof/>
                <w:sz w:val="24"/>
                <w:szCs w:val="24"/>
              </w:rPr>
              <w:t>1.</w:t>
            </w:r>
            <w:r w:rsidR="00A92674" w:rsidRPr="00E13DBF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bidi="ar-SA"/>
              </w:rPr>
              <w:tab/>
            </w:r>
            <w:r w:rsidR="00A92674" w:rsidRPr="00E13DBF">
              <w:rPr>
                <w:rStyle w:val="Hyperlink"/>
                <w:rFonts w:ascii="Times New Roman" w:hAnsi="Times New Roman" w:cs="Times New Roman"/>
                <w:i w:val="0"/>
                <w:noProof/>
                <w:sz w:val="24"/>
                <w:szCs w:val="24"/>
              </w:rPr>
              <w:t>Inheritance</w:t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ab/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begin"/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instrText xml:space="preserve"> PAGEREF _Toc59870425 \h </w:instrText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separate"/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>5</w:t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A55425" w14:textId="3D877B0E" w:rsidR="00A92674" w:rsidRPr="00E13DBF" w:rsidRDefault="00B16F40">
          <w:pPr>
            <w:pStyle w:val="TOC3"/>
            <w:tabs>
              <w:tab w:val="left" w:pos="1320"/>
              <w:tab w:val="right" w:leader="dot" w:pos="101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bidi="ar-SA"/>
            </w:rPr>
          </w:pPr>
          <w:hyperlink w:anchor="_Toc59870426" w:history="1">
            <w:r w:rsidR="00A92674" w:rsidRPr="00E13DBF">
              <w:rPr>
                <w:rStyle w:val="Hyperlink"/>
                <w:rFonts w:ascii="Times New Roman" w:hAnsi="Times New Roman" w:cs="Times New Roman"/>
                <w:i w:val="0"/>
                <w:noProof/>
                <w:sz w:val="24"/>
                <w:szCs w:val="24"/>
              </w:rPr>
              <w:t>2.</w:t>
            </w:r>
            <w:r w:rsidR="00A92674" w:rsidRPr="00E13DBF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bidi="ar-SA"/>
              </w:rPr>
              <w:tab/>
            </w:r>
            <w:r w:rsidR="00A92674" w:rsidRPr="00E13DBF">
              <w:rPr>
                <w:rStyle w:val="Hyperlink"/>
                <w:rFonts w:ascii="Times New Roman" w:hAnsi="Times New Roman" w:cs="Times New Roman"/>
                <w:i w:val="0"/>
                <w:noProof/>
                <w:sz w:val="24"/>
                <w:szCs w:val="24"/>
              </w:rPr>
              <w:t>Virtual functions</w:t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ab/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begin"/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instrText xml:space="preserve"> PAGEREF _Toc59870426 \h </w:instrText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separate"/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>6</w:t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99BBB9" w14:textId="67DA0B0D" w:rsidR="00A92674" w:rsidRPr="00E13DBF" w:rsidRDefault="00B16F40">
          <w:pPr>
            <w:pStyle w:val="TOC3"/>
            <w:tabs>
              <w:tab w:val="right" w:leader="dot" w:pos="101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bidi="ar-SA"/>
            </w:rPr>
          </w:pPr>
          <w:hyperlink w:anchor="_Toc59870427" w:history="1">
            <w:r w:rsidR="00A92674" w:rsidRPr="00E13DBF">
              <w:rPr>
                <w:rStyle w:val="Hyperlink"/>
                <w:rFonts w:ascii="Times New Roman" w:hAnsi="Times New Roman" w:cs="Times New Roman"/>
                <w:i w:val="0"/>
                <w:noProof/>
                <w:sz w:val="24"/>
                <w:szCs w:val="24"/>
              </w:rPr>
              <w:t>3.       Lists</w:t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ab/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begin"/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instrText xml:space="preserve"> PAGEREF _Toc59870427 \h </w:instrText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separate"/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t>6</w:t>
            </w:r>
            <w:r w:rsidR="00A92674" w:rsidRPr="00E13DBF">
              <w:rPr>
                <w:rFonts w:ascii="Times New Roman" w:hAnsi="Times New Roman" w:cs="Times New Roman"/>
                <w:i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C38F76" w14:textId="21EE3924" w:rsidR="00A92674" w:rsidRPr="00E13DBF" w:rsidRDefault="00B16F4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bidi="ar-SA"/>
            </w:rPr>
          </w:pPr>
          <w:hyperlink w:anchor="_Toc59870428" w:history="1">
            <w:r w:rsidR="00A92674" w:rsidRPr="00E13D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Activity – 3 – Individual Activity</w:t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_Toc59870428 \h </w:instrText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636C59" w14:textId="0A3DDCEB" w:rsidR="00A92674" w:rsidRPr="00E13DBF" w:rsidRDefault="00B16F40">
          <w:pPr>
            <w:pStyle w:val="TOC2"/>
            <w:rPr>
              <w:rFonts w:eastAsiaTheme="minorEastAsia"/>
              <w:smallCaps w:val="0"/>
              <w:sz w:val="24"/>
              <w:szCs w:val="24"/>
              <w:lang w:bidi="ar-SA"/>
            </w:rPr>
          </w:pPr>
          <w:hyperlink w:anchor="_Toc59870429" w:history="1">
            <w:r w:rsidR="00A92674" w:rsidRPr="00E13DBF">
              <w:rPr>
                <w:rStyle w:val="Hyperlink"/>
                <w:b/>
                <w:sz w:val="24"/>
                <w:szCs w:val="24"/>
              </w:rPr>
              <w:t>Goal</w:t>
            </w:r>
            <w:r w:rsidR="00A92674" w:rsidRPr="00E13DBF">
              <w:rPr>
                <w:webHidden/>
                <w:sz w:val="24"/>
                <w:szCs w:val="24"/>
              </w:rPr>
              <w:tab/>
            </w:r>
            <w:r w:rsidR="00A92674" w:rsidRPr="00E13DBF">
              <w:rPr>
                <w:webHidden/>
                <w:sz w:val="24"/>
                <w:szCs w:val="24"/>
              </w:rPr>
              <w:fldChar w:fldCharType="begin"/>
            </w:r>
            <w:r w:rsidR="00A92674" w:rsidRPr="00E13DBF">
              <w:rPr>
                <w:webHidden/>
                <w:sz w:val="24"/>
                <w:szCs w:val="24"/>
              </w:rPr>
              <w:instrText xml:space="preserve"> PAGEREF _Toc59870429 \h </w:instrText>
            </w:r>
            <w:r w:rsidR="00A92674" w:rsidRPr="00E13DBF">
              <w:rPr>
                <w:webHidden/>
                <w:sz w:val="24"/>
                <w:szCs w:val="24"/>
              </w:rPr>
            </w:r>
            <w:r w:rsidR="00A92674" w:rsidRPr="00E13DBF">
              <w:rPr>
                <w:webHidden/>
                <w:sz w:val="24"/>
                <w:szCs w:val="24"/>
              </w:rPr>
              <w:fldChar w:fldCharType="separate"/>
            </w:r>
            <w:r w:rsidR="00A92674" w:rsidRPr="00E13DBF">
              <w:rPr>
                <w:webHidden/>
                <w:sz w:val="24"/>
                <w:szCs w:val="24"/>
              </w:rPr>
              <w:t>7</w:t>
            </w:r>
            <w:r w:rsidR="00A92674" w:rsidRPr="00E13DBF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0405AF1" w14:textId="6B1E4810" w:rsidR="00A92674" w:rsidRPr="00E13DBF" w:rsidRDefault="00B16F40">
          <w:pPr>
            <w:pStyle w:val="TOC2"/>
            <w:rPr>
              <w:rFonts w:eastAsiaTheme="minorEastAsia"/>
              <w:smallCaps w:val="0"/>
              <w:sz w:val="24"/>
              <w:szCs w:val="24"/>
              <w:lang w:bidi="ar-SA"/>
            </w:rPr>
          </w:pPr>
          <w:hyperlink w:anchor="_Toc59870430" w:history="1">
            <w:r w:rsidR="00A92674" w:rsidRPr="00E13DBF">
              <w:rPr>
                <w:rStyle w:val="Hyperlink"/>
                <w:b/>
                <w:sz w:val="24"/>
                <w:szCs w:val="24"/>
              </w:rPr>
              <w:t>Type of Activity – Individual activity</w:t>
            </w:r>
            <w:r w:rsidR="00A92674" w:rsidRPr="00E13DBF">
              <w:rPr>
                <w:webHidden/>
                <w:sz w:val="24"/>
                <w:szCs w:val="24"/>
              </w:rPr>
              <w:tab/>
            </w:r>
            <w:r w:rsidR="00A92674" w:rsidRPr="00E13DBF">
              <w:rPr>
                <w:webHidden/>
                <w:sz w:val="24"/>
                <w:szCs w:val="24"/>
              </w:rPr>
              <w:fldChar w:fldCharType="begin"/>
            </w:r>
            <w:r w:rsidR="00A92674" w:rsidRPr="00E13DBF">
              <w:rPr>
                <w:webHidden/>
                <w:sz w:val="24"/>
                <w:szCs w:val="24"/>
              </w:rPr>
              <w:instrText xml:space="preserve"> PAGEREF _Toc59870430 \h </w:instrText>
            </w:r>
            <w:r w:rsidR="00A92674" w:rsidRPr="00E13DBF">
              <w:rPr>
                <w:webHidden/>
                <w:sz w:val="24"/>
                <w:szCs w:val="24"/>
              </w:rPr>
            </w:r>
            <w:r w:rsidR="00A92674" w:rsidRPr="00E13DBF">
              <w:rPr>
                <w:webHidden/>
                <w:sz w:val="24"/>
                <w:szCs w:val="24"/>
              </w:rPr>
              <w:fldChar w:fldCharType="separate"/>
            </w:r>
            <w:r w:rsidR="00A92674" w:rsidRPr="00E13DBF">
              <w:rPr>
                <w:webHidden/>
                <w:sz w:val="24"/>
                <w:szCs w:val="24"/>
              </w:rPr>
              <w:t>7</w:t>
            </w:r>
            <w:r w:rsidR="00A92674" w:rsidRPr="00E13DBF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FED8366" w14:textId="150783EE" w:rsidR="00A92674" w:rsidRPr="00E13DBF" w:rsidRDefault="00B16F4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bidi="ar-SA"/>
            </w:rPr>
          </w:pPr>
          <w:hyperlink w:anchor="_Toc59870431" w:history="1">
            <w:r w:rsidR="00A92674" w:rsidRPr="00E13D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_Toc59870431 \h </w:instrText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92674" w:rsidRPr="00E13D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3C90F9" w14:textId="47C4EAB7" w:rsidR="00246592" w:rsidRPr="00334B8A" w:rsidRDefault="00246592" w:rsidP="00703D2F">
          <w:pPr>
            <w:ind w:left="142" w:firstLine="0"/>
            <w:rPr>
              <w:rFonts w:ascii="Times New Roman" w:hAnsi="Times New Roman"/>
              <w:sz w:val="24"/>
              <w:szCs w:val="24"/>
            </w:rPr>
          </w:pPr>
          <w:r w:rsidRPr="00334B8A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8DC9A99" w14:textId="77777777" w:rsidR="00053C2C" w:rsidRPr="00334B8A" w:rsidRDefault="00053C2C" w:rsidP="00703D2F">
      <w:pPr>
        <w:ind w:left="142" w:firstLine="0"/>
        <w:rPr>
          <w:rFonts w:ascii="Times New Roman" w:hAnsi="Times New Roman"/>
          <w:sz w:val="24"/>
          <w:szCs w:val="24"/>
        </w:rPr>
      </w:pPr>
    </w:p>
    <w:p w14:paraId="48DC9A9A" w14:textId="77777777" w:rsidR="00053C2C" w:rsidRPr="00334B8A" w:rsidRDefault="00053C2C" w:rsidP="00703D2F">
      <w:pPr>
        <w:ind w:left="142" w:firstLine="0"/>
        <w:rPr>
          <w:rFonts w:ascii="Times New Roman" w:hAnsi="Times New Roman"/>
          <w:sz w:val="24"/>
          <w:szCs w:val="24"/>
        </w:rPr>
      </w:pPr>
    </w:p>
    <w:bookmarkEnd w:id="1"/>
    <w:bookmarkEnd w:id="2"/>
    <w:bookmarkEnd w:id="3"/>
    <w:bookmarkEnd w:id="4"/>
    <w:p w14:paraId="48DC9A9B" w14:textId="2CED9D2A" w:rsidR="00F475CD" w:rsidRPr="00334B8A" w:rsidRDefault="00F475CD" w:rsidP="000973A5">
      <w:pPr>
        <w:ind w:left="142" w:firstLine="0"/>
        <w:rPr>
          <w:rFonts w:ascii="Times New Roman" w:hAnsi="Times New Roman"/>
          <w:sz w:val="24"/>
          <w:szCs w:val="24"/>
        </w:rPr>
      </w:pPr>
    </w:p>
    <w:p w14:paraId="7EAE8083" w14:textId="6B2C00FE" w:rsidR="003C30F9" w:rsidRPr="00334B8A" w:rsidRDefault="003C30F9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122F0D7B" w14:textId="5B4F4324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0ACFAB33" w14:textId="10893E3C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7C252D01" w14:textId="4A82DC7D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1951726B" w14:textId="57D62C99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4E79C239" w14:textId="7C62D02B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75D9033F" w14:textId="58F2F715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7BFDC002" w14:textId="65CC210D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631CDAF1" w14:textId="3F6002A1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6151B779" w14:textId="2C07700F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3462B2F6" w14:textId="2980EA75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51AF4BC4" w14:textId="0784F5E1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12D96EC4" w14:textId="6D35CACF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43B24EFA" w14:textId="574D3A79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48C90687" w14:textId="02A1AB66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0F39116B" w14:textId="746E7AE0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4D6CE91F" w14:textId="71B0ECD5" w:rsidR="00386E4B" w:rsidRPr="00334B8A" w:rsidRDefault="00386E4B" w:rsidP="00386E4B">
      <w:pPr>
        <w:ind w:firstLine="0"/>
        <w:rPr>
          <w:rFonts w:ascii="Times New Roman" w:hAnsi="Times New Roman"/>
          <w:sz w:val="24"/>
          <w:szCs w:val="24"/>
        </w:rPr>
      </w:pPr>
    </w:p>
    <w:p w14:paraId="591DF75B" w14:textId="2E5700DA" w:rsidR="009C2F21" w:rsidRPr="00334B8A" w:rsidRDefault="00CD6450" w:rsidP="00A92674">
      <w:pPr>
        <w:pStyle w:val="Heading1"/>
        <w:jc w:val="both"/>
        <w:rPr>
          <w:rFonts w:ascii="Times New Roman" w:hAnsi="Times New Roman"/>
          <w:b w:val="0"/>
          <w:sz w:val="28"/>
          <w:szCs w:val="28"/>
          <w:u w:val="single"/>
        </w:rPr>
      </w:pPr>
      <w:r w:rsidRPr="00334B8A">
        <w:rPr>
          <w:rFonts w:ascii="Times New Roman" w:hAnsi="Times New Roman"/>
          <w:sz w:val="28"/>
          <w:szCs w:val="28"/>
          <w:u w:val="single"/>
        </w:rPr>
        <w:lastRenderedPageBreak/>
        <w:fldChar w:fldCharType="begin"/>
      </w:r>
      <w:r w:rsidRPr="00334B8A">
        <w:rPr>
          <w:rFonts w:ascii="Times New Roman" w:hAnsi="Times New Roman"/>
          <w:sz w:val="28"/>
          <w:szCs w:val="28"/>
          <w:u w:val="single"/>
        </w:rPr>
        <w:instrText xml:space="preserve"> TOC \h \z \c "Table" </w:instrText>
      </w:r>
      <w:r w:rsidRPr="00334B8A">
        <w:rPr>
          <w:rFonts w:ascii="Times New Roman" w:hAnsi="Times New Roman"/>
          <w:sz w:val="28"/>
          <w:szCs w:val="28"/>
          <w:u w:val="single"/>
        </w:rPr>
        <w:fldChar w:fldCharType="end"/>
      </w:r>
      <w:bookmarkStart w:id="5" w:name="_Toc59870413"/>
      <w:r w:rsidR="00A35C71" w:rsidRPr="00334B8A">
        <w:rPr>
          <w:rFonts w:ascii="Times New Roman" w:hAnsi="Times New Roman"/>
          <w:sz w:val="28"/>
          <w:szCs w:val="28"/>
          <w:u w:val="single"/>
        </w:rPr>
        <w:t xml:space="preserve">Activity </w:t>
      </w:r>
      <w:r w:rsidR="00244746" w:rsidRPr="00334B8A">
        <w:rPr>
          <w:rFonts w:ascii="Times New Roman" w:hAnsi="Times New Roman"/>
          <w:sz w:val="28"/>
          <w:szCs w:val="28"/>
          <w:u w:val="single"/>
        </w:rPr>
        <w:t>–</w:t>
      </w:r>
      <w:r w:rsidR="00A35C71" w:rsidRPr="00334B8A">
        <w:rPr>
          <w:rFonts w:ascii="Times New Roman" w:hAnsi="Times New Roman"/>
          <w:sz w:val="28"/>
          <w:szCs w:val="28"/>
          <w:u w:val="single"/>
        </w:rPr>
        <w:t xml:space="preserve"> 1</w:t>
      </w:r>
      <w:r w:rsidR="00244746" w:rsidRPr="00334B8A">
        <w:rPr>
          <w:rFonts w:ascii="Times New Roman" w:hAnsi="Times New Roman"/>
          <w:sz w:val="28"/>
          <w:szCs w:val="28"/>
          <w:u w:val="single"/>
        </w:rPr>
        <w:t xml:space="preserve"> </w:t>
      </w:r>
      <w:r w:rsidR="00334B8A" w:rsidRPr="00334B8A">
        <w:rPr>
          <w:rFonts w:ascii="Times New Roman" w:hAnsi="Times New Roman"/>
          <w:sz w:val="28"/>
          <w:szCs w:val="28"/>
          <w:u w:val="single"/>
        </w:rPr>
        <w:t xml:space="preserve">- </w:t>
      </w:r>
      <w:r w:rsidR="00851631" w:rsidRPr="00334B8A">
        <w:rPr>
          <w:rFonts w:ascii="Times New Roman" w:hAnsi="Times New Roman"/>
          <w:sz w:val="28"/>
          <w:szCs w:val="28"/>
          <w:u w:val="single"/>
        </w:rPr>
        <w:t>Intermediate C++ and Testing</w:t>
      </w:r>
      <w:bookmarkEnd w:id="5"/>
    </w:p>
    <w:p w14:paraId="696BABEB" w14:textId="7C0B508C" w:rsidR="00851631" w:rsidRPr="00334B8A" w:rsidRDefault="00851631" w:rsidP="00A92674">
      <w:pPr>
        <w:pStyle w:val="Heading2"/>
        <w:jc w:val="both"/>
        <w:rPr>
          <w:rFonts w:ascii="Times New Roman" w:hAnsi="Times New Roman"/>
          <w:b/>
          <w:sz w:val="28"/>
          <w:szCs w:val="28"/>
        </w:rPr>
      </w:pPr>
      <w:bookmarkStart w:id="6" w:name="_Toc59870414"/>
      <w:r w:rsidRPr="00334B8A">
        <w:rPr>
          <w:rFonts w:ascii="Times New Roman" w:hAnsi="Times New Roman"/>
          <w:b/>
          <w:sz w:val="28"/>
          <w:szCs w:val="28"/>
        </w:rPr>
        <w:t>Goal</w:t>
      </w:r>
      <w:bookmarkEnd w:id="6"/>
      <w:r w:rsidRPr="00334B8A">
        <w:rPr>
          <w:rFonts w:ascii="Times New Roman" w:hAnsi="Times New Roman"/>
          <w:b/>
          <w:sz w:val="28"/>
          <w:szCs w:val="28"/>
        </w:rPr>
        <w:t xml:space="preserve"> </w:t>
      </w:r>
    </w:p>
    <w:p w14:paraId="20D09D63" w14:textId="77777777" w:rsidR="009C2F21" w:rsidRPr="00334B8A" w:rsidRDefault="00851631" w:rsidP="00A92674">
      <w:pPr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 xml:space="preserve">To </w:t>
      </w:r>
      <w:r w:rsidR="00961989" w:rsidRPr="00334B8A">
        <w:rPr>
          <w:rFonts w:ascii="Times New Roman" w:hAnsi="Times New Roman"/>
          <w:sz w:val="24"/>
          <w:szCs w:val="24"/>
        </w:rPr>
        <w:t xml:space="preserve">gain more knowledge in Intermediate C++, to have better understanding in testing the code and improving code quality according to industry standards. </w:t>
      </w:r>
    </w:p>
    <w:p w14:paraId="7520B247" w14:textId="77777777" w:rsidR="009C2F21" w:rsidRPr="00334B8A" w:rsidRDefault="009C2F21" w:rsidP="00A92674">
      <w:pPr>
        <w:jc w:val="both"/>
        <w:rPr>
          <w:rFonts w:ascii="Times New Roman" w:hAnsi="Times New Roman"/>
          <w:sz w:val="24"/>
          <w:szCs w:val="24"/>
        </w:rPr>
      </w:pPr>
    </w:p>
    <w:p w14:paraId="156D98C2" w14:textId="069AA10A" w:rsidR="00851631" w:rsidRPr="00A92674" w:rsidRDefault="00851631" w:rsidP="00A92674">
      <w:pPr>
        <w:pStyle w:val="Heading2"/>
        <w:jc w:val="both"/>
        <w:rPr>
          <w:rFonts w:ascii="Times New Roman" w:hAnsi="Times New Roman"/>
          <w:b/>
          <w:sz w:val="28"/>
          <w:szCs w:val="28"/>
        </w:rPr>
      </w:pPr>
      <w:bookmarkStart w:id="7" w:name="_Toc59870415"/>
      <w:r w:rsidRPr="00A92674">
        <w:rPr>
          <w:rFonts w:ascii="Times New Roman" w:hAnsi="Times New Roman"/>
          <w:b/>
          <w:sz w:val="28"/>
          <w:szCs w:val="28"/>
        </w:rPr>
        <w:t>Type of Activity – Individual</w:t>
      </w:r>
      <w:bookmarkEnd w:id="7"/>
      <w:r w:rsidRPr="00A92674">
        <w:rPr>
          <w:rFonts w:ascii="Times New Roman" w:hAnsi="Times New Roman"/>
          <w:b/>
          <w:sz w:val="28"/>
          <w:szCs w:val="28"/>
        </w:rPr>
        <w:t xml:space="preserve"> </w:t>
      </w:r>
    </w:p>
    <w:p w14:paraId="3C341A55" w14:textId="2916D63D" w:rsidR="00851631" w:rsidRPr="00334B8A" w:rsidRDefault="00851631" w:rsidP="00A92674">
      <w:pPr>
        <w:ind w:firstLine="0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72DF474" w14:textId="77777777" w:rsidR="00961989" w:rsidRPr="00334B8A" w:rsidRDefault="00961989" w:rsidP="00A92674">
      <w:pPr>
        <w:pStyle w:val="Heading3"/>
        <w:jc w:val="both"/>
        <w:rPr>
          <w:rFonts w:ascii="Times New Roman" w:hAnsi="Times New Roman"/>
          <w:sz w:val="24"/>
        </w:rPr>
      </w:pPr>
      <w:bookmarkStart w:id="8" w:name="_Toc59870416"/>
      <w:r w:rsidRPr="00334B8A">
        <w:rPr>
          <w:rFonts w:ascii="Times New Roman" w:hAnsi="Times New Roman"/>
          <w:sz w:val="24"/>
        </w:rPr>
        <w:t>Set 1 - Classes and objects</w:t>
      </w:r>
      <w:bookmarkEnd w:id="8"/>
      <w:r w:rsidRPr="00334B8A">
        <w:rPr>
          <w:rFonts w:ascii="Times New Roman" w:hAnsi="Times New Roman"/>
          <w:sz w:val="24"/>
        </w:rPr>
        <w:t xml:space="preserve"> </w:t>
      </w:r>
    </w:p>
    <w:p w14:paraId="5907D38A" w14:textId="77777777" w:rsidR="00961989" w:rsidRPr="00334B8A" w:rsidRDefault="00961989" w:rsidP="00A92674">
      <w:pPr>
        <w:jc w:val="both"/>
        <w:rPr>
          <w:rFonts w:ascii="Times New Roman" w:hAnsi="Times New Roman"/>
          <w:sz w:val="24"/>
          <w:szCs w:val="24"/>
        </w:rPr>
      </w:pPr>
    </w:p>
    <w:p w14:paraId="1F711759" w14:textId="28AC72DF" w:rsidR="00961989" w:rsidRPr="00334B8A" w:rsidRDefault="00961989" w:rsidP="00A92674">
      <w:pPr>
        <w:spacing w:after="150"/>
        <w:ind w:firstLine="0"/>
        <w:jc w:val="both"/>
        <w:rPr>
          <w:rFonts w:ascii="Times New Roman" w:hAnsi="Times New Roman"/>
          <w:sz w:val="24"/>
          <w:szCs w:val="24"/>
          <w:lang w:bidi="ar-SA"/>
        </w:rPr>
      </w:pPr>
      <w:r w:rsidRPr="00334B8A">
        <w:rPr>
          <w:rFonts w:ascii="Times New Roman" w:hAnsi="Times New Roman"/>
          <w:sz w:val="24"/>
          <w:szCs w:val="24"/>
          <w:lang w:bidi="ar-SA"/>
        </w:rPr>
        <w:t>Class is a user defined data type, which holds its own data members and member functions, which can be accessed and used by creating instance of that class.</w:t>
      </w:r>
    </w:p>
    <w:p w14:paraId="5099634F" w14:textId="77777777" w:rsidR="00961989" w:rsidRPr="00334B8A" w:rsidRDefault="00961989" w:rsidP="00A92674">
      <w:pPr>
        <w:spacing w:after="150"/>
        <w:ind w:firstLine="0"/>
        <w:jc w:val="both"/>
        <w:rPr>
          <w:rFonts w:ascii="Times New Roman" w:hAnsi="Times New Roman"/>
          <w:sz w:val="24"/>
          <w:szCs w:val="24"/>
          <w:lang w:bidi="ar-SA"/>
        </w:rPr>
      </w:pPr>
      <w:r w:rsidRPr="00334B8A">
        <w:rPr>
          <w:rFonts w:ascii="Times New Roman" w:hAnsi="Times New Roman"/>
          <w:sz w:val="24"/>
          <w:szCs w:val="24"/>
          <w:lang w:bidi="ar-SA"/>
        </w:rPr>
        <w:t>The variables inside class definition are called as data members and the functions are called member functions.</w:t>
      </w:r>
    </w:p>
    <w:p w14:paraId="4D794231" w14:textId="77777777" w:rsidR="00961989" w:rsidRPr="00334B8A" w:rsidRDefault="00961989" w:rsidP="00A92674">
      <w:pPr>
        <w:spacing w:after="150"/>
        <w:ind w:firstLine="0"/>
        <w:jc w:val="both"/>
        <w:rPr>
          <w:rFonts w:ascii="Times New Roman" w:hAnsi="Times New Roman"/>
          <w:sz w:val="24"/>
          <w:szCs w:val="24"/>
          <w:lang w:bidi="ar-SA"/>
        </w:rPr>
      </w:pPr>
      <w:r w:rsidRPr="00334B8A">
        <w:rPr>
          <w:rFonts w:ascii="Times New Roman" w:hAnsi="Times New Roman"/>
          <w:sz w:val="24"/>
          <w:szCs w:val="24"/>
          <w:lang w:bidi="ar-SA"/>
        </w:rPr>
        <w:t>Objects are instances of class, which holds the data variables declared in class and the member functions work on these class objects.</w:t>
      </w:r>
    </w:p>
    <w:p w14:paraId="3FED1F21" w14:textId="13A28641" w:rsidR="00961989" w:rsidRPr="00334B8A" w:rsidRDefault="00961989" w:rsidP="00A92674">
      <w:pPr>
        <w:spacing w:after="150"/>
        <w:ind w:firstLine="0"/>
        <w:jc w:val="both"/>
        <w:rPr>
          <w:rFonts w:ascii="Times New Roman" w:hAnsi="Times New Roman"/>
          <w:sz w:val="24"/>
          <w:szCs w:val="24"/>
          <w:lang w:bidi="ar-SA"/>
        </w:rPr>
      </w:pPr>
      <w:r w:rsidRPr="00334B8A">
        <w:rPr>
          <w:rFonts w:ascii="Times New Roman" w:hAnsi="Times New Roman"/>
          <w:sz w:val="24"/>
          <w:szCs w:val="24"/>
          <w:lang w:bidi="ar-SA"/>
        </w:rPr>
        <w:t>Each object has different data variables. Objects are initialized using special class functions called </w:t>
      </w:r>
      <w:r w:rsidRPr="00334B8A">
        <w:rPr>
          <w:rFonts w:ascii="Times New Roman" w:hAnsi="Times New Roman"/>
          <w:b/>
          <w:bCs/>
          <w:sz w:val="24"/>
          <w:szCs w:val="24"/>
          <w:lang w:bidi="ar-SA"/>
        </w:rPr>
        <w:t>Constructors</w:t>
      </w:r>
      <w:r w:rsidRPr="00334B8A">
        <w:rPr>
          <w:rFonts w:ascii="Times New Roman" w:hAnsi="Times New Roman"/>
          <w:sz w:val="24"/>
          <w:szCs w:val="24"/>
          <w:lang w:bidi="ar-SA"/>
        </w:rPr>
        <w:t>. We will study about constructors later.</w:t>
      </w:r>
    </w:p>
    <w:p w14:paraId="06CFF9DA" w14:textId="77777777" w:rsidR="00961989" w:rsidRPr="00334B8A" w:rsidRDefault="00961989" w:rsidP="00A92674">
      <w:pPr>
        <w:spacing w:after="150"/>
        <w:ind w:firstLine="0"/>
        <w:jc w:val="both"/>
        <w:rPr>
          <w:rFonts w:ascii="Times New Roman" w:hAnsi="Times New Roman"/>
          <w:sz w:val="24"/>
          <w:szCs w:val="24"/>
          <w:lang w:bidi="ar-SA"/>
        </w:rPr>
      </w:pPr>
      <w:r w:rsidRPr="00334B8A">
        <w:rPr>
          <w:rFonts w:ascii="Times New Roman" w:hAnsi="Times New Roman"/>
          <w:sz w:val="24"/>
          <w:szCs w:val="24"/>
          <w:lang w:bidi="ar-SA"/>
        </w:rPr>
        <w:t>And whenever the object is out of its scope, another special class member function called </w:t>
      </w:r>
      <w:r w:rsidRPr="00334B8A">
        <w:rPr>
          <w:rFonts w:ascii="Times New Roman" w:hAnsi="Times New Roman"/>
          <w:b/>
          <w:bCs/>
          <w:sz w:val="24"/>
          <w:szCs w:val="24"/>
          <w:lang w:bidi="ar-SA"/>
        </w:rPr>
        <w:t>Destructor</w:t>
      </w:r>
      <w:r w:rsidRPr="00334B8A">
        <w:rPr>
          <w:rFonts w:ascii="Times New Roman" w:hAnsi="Times New Roman"/>
          <w:sz w:val="24"/>
          <w:szCs w:val="24"/>
          <w:lang w:bidi="ar-SA"/>
        </w:rPr>
        <w:t> is called, to release the memory reserved by the object.</w:t>
      </w:r>
    </w:p>
    <w:p w14:paraId="1C4B4753" w14:textId="77777777" w:rsidR="00961989" w:rsidRPr="00334B8A" w:rsidRDefault="00961989" w:rsidP="00A92674">
      <w:pPr>
        <w:jc w:val="both"/>
        <w:rPr>
          <w:rFonts w:ascii="Times New Roman" w:hAnsi="Times New Roman"/>
          <w:sz w:val="24"/>
          <w:szCs w:val="24"/>
        </w:rPr>
      </w:pPr>
    </w:p>
    <w:p w14:paraId="0EFC0E1A" w14:textId="132C49B5" w:rsidR="00961989" w:rsidRPr="00334B8A" w:rsidRDefault="00961989" w:rsidP="00A92674">
      <w:pPr>
        <w:pStyle w:val="Heading3"/>
        <w:jc w:val="both"/>
        <w:rPr>
          <w:rFonts w:ascii="Times New Roman" w:hAnsi="Times New Roman"/>
          <w:sz w:val="24"/>
        </w:rPr>
      </w:pPr>
      <w:bookmarkStart w:id="9" w:name="_Toc59870417"/>
      <w:r w:rsidRPr="00334B8A">
        <w:rPr>
          <w:rFonts w:ascii="Times New Roman" w:hAnsi="Times New Roman"/>
          <w:sz w:val="24"/>
        </w:rPr>
        <w:t>Set 2 - Operator overloading</w:t>
      </w:r>
      <w:bookmarkEnd w:id="9"/>
      <w:r w:rsidRPr="00334B8A">
        <w:rPr>
          <w:rFonts w:ascii="Times New Roman" w:hAnsi="Times New Roman"/>
          <w:sz w:val="24"/>
        </w:rPr>
        <w:t xml:space="preserve"> </w:t>
      </w:r>
    </w:p>
    <w:p w14:paraId="25146A84" w14:textId="3C8AECE5" w:rsidR="00961989" w:rsidRPr="00334B8A" w:rsidRDefault="00961989" w:rsidP="00A92674">
      <w:pPr>
        <w:jc w:val="both"/>
        <w:rPr>
          <w:rFonts w:ascii="Times New Roman" w:hAnsi="Times New Roman"/>
          <w:sz w:val="24"/>
          <w:szCs w:val="24"/>
        </w:rPr>
      </w:pPr>
    </w:p>
    <w:p w14:paraId="38AED4C0" w14:textId="5AB53F72" w:rsidR="00961989" w:rsidRPr="00334B8A" w:rsidRDefault="00961989" w:rsidP="00A92674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34B8A">
        <w:rPr>
          <w:rFonts w:ascii="Times New Roman" w:hAnsi="Times New Roman"/>
          <w:sz w:val="24"/>
          <w:szCs w:val="24"/>
          <w:shd w:val="clear" w:color="auto" w:fill="FFFFFF"/>
        </w:rPr>
        <w:t xml:space="preserve">It is a type of polymorphism in which an operator is overloaded to give user defined meaning to it. Overloaded operator is used to perform operation on user-defined data type. For example '+' operator can be overloaded to perform addition on various data types, like for Integer, </w:t>
      </w:r>
      <w:r w:rsidR="006F64B6" w:rsidRPr="00334B8A">
        <w:rPr>
          <w:rFonts w:ascii="Times New Roman" w:hAnsi="Times New Roman"/>
          <w:sz w:val="24"/>
          <w:szCs w:val="24"/>
          <w:shd w:val="clear" w:color="auto" w:fill="FFFFFF"/>
        </w:rPr>
        <w:t>String (</w:t>
      </w:r>
      <w:r w:rsidRPr="00334B8A">
        <w:rPr>
          <w:rFonts w:ascii="Times New Roman" w:hAnsi="Times New Roman"/>
          <w:sz w:val="24"/>
          <w:szCs w:val="24"/>
          <w:shd w:val="clear" w:color="auto" w:fill="FFFFFF"/>
        </w:rPr>
        <w:t>concatenation) etc.</w:t>
      </w:r>
    </w:p>
    <w:p w14:paraId="00BD89D4" w14:textId="5BF240A9" w:rsidR="00961989" w:rsidRPr="00334B8A" w:rsidRDefault="00961989" w:rsidP="00A92674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1F3BE261" w14:textId="51E61858" w:rsidR="00961989" w:rsidRPr="00334B8A" w:rsidRDefault="00961989" w:rsidP="00A92674">
      <w:pPr>
        <w:spacing w:after="150"/>
        <w:ind w:firstLine="0"/>
        <w:jc w:val="both"/>
        <w:rPr>
          <w:rFonts w:ascii="Times New Roman" w:hAnsi="Times New Roman"/>
          <w:sz w:val="24"/>
          <w:szCs w:val="24"/>
          <w:lang w:bidi="ar-SA"/>
        </w:rPr>
      </w:pPr>
      <w:r w:rsidRPr="00334B8A">
        <w:rPr>
          <w:rFonts w:ascii="Times New Roman" w:hAnsi="Times New Roman"/>
          <w:sz w:val="24"/>
          <w:szCs w:val="24"/>
          <w:lang w:bidi="ar-SA"/>
        </w:rPr>
        <w:t>Operator overloading can be done by imple</w:t>
      </w:r>
      <w:r w:rsidR="006F64B6" w:rsidRPr="00334B8A">
        <w:rPr>
          <w:rFonts w:ascii="Times New Roman" w:hAnsi="Times New Roman"/>
          <w:sz w:val="24"/>
          <w:szCs w:val="24"/>
          <w:lang w:bidi="ar-SA"/>
        </w:rPr>
        <w:t>menting a function which can be</w:t>
      </w:r>
      <w:r w:rsidRPr="00334B8A">
        <w:rPr>
          <w:rFonts w:ascii="Times New Roman" w:hAnsi="Times New Roman"/>
          <w:sz w:val="24"/>
          <w:szCs w:val="24"/>
          <w:lang w:bidi="ar-SA"/>
        </w:rPr>
        <w:t>:</w:t>
      </w:r>
    </w:p>
    <w:p w14:paraId="57685FDB" w14:textId="77777777" w:rsidR="00961989" w:rsidRPr="00334B8A" w:rsidRDefault="00961989" w:rsidP="00A92674">
      <w:pPr>
        <w:numPr>
          <w:ilvl w:val="0"/>
          <w:numId w:val="21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  <w:lang w:bidi="ar-SA"/>
        </w:rPr>
      </w:pPr>
      <w:r w:rsidRPr="00334B8A">
        <w:rPr>
          <w:rFonts w:ascii="Times New Roman" w:hAnsi="Times New Roman"/>
          <w:sz w:val="24"/>
          <w:szCs w:val="24"/>
          <w:lang w:bidi="ar-SA"/>
        </w:rPr>
        <w:t>Member Function</w:t>
      </w:r>
    </w:p>
    <w:p w14:paraId="5A322C60" w14:textId="77777777" w:rsidR="00961989" w:rsidRPr="00334B8A" w:rsidRDefault="00961989" w:rsidP="00A92674">
      <w:pPr>
        <w:numPr>
          <w:ilvl w:val="0"/>
          <w:numId w:val="21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  <w:lang w:bidi="ar-SA"/>
        </w:rPr>
      </w:pPr>
      <w:r w:rsidRPr="00334B8A">
        <w:rPr>
          <w:rFonts w:ascii="Times New Roman" w:hAnsi="Times New Roman"/>
          <w:sz w:val="24"/>
          <w:szCs w:val="24"/>
          <w:lang w:bidi="ar-SA"/>
        </w:rPr>
        <w:t>Non-Member Function</w:t>
      </w:r>
    </w:p>
    <w:p w14:paraId="51DD3438" w14:textId="10475FBF" w:rsidR="00961989" w:rsidRDefault="00961989" w:rsidP="00A92674">
      <w:pPr>
        <w:numPr>
          <w:ilvl w:val="0"/>
          <w:numId w:val="21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  <w:lang w:bidi="ar-SA"/>
        </w:rPr>
      </w:pPr>
      <w:r w:rsidRPr="00334B8A">
        <w:rPr>
          <w:rFonts w:ascii="Times New Roman" w:hAnsi="Times New Roman"/>
          <w:sz w:val="24"/>
          <w:szCs w:val="24"/>
          <w:lang w:bidi="ar-SA"/>
        </w:rPr>
        <w:t>Friend Function</w:t>
      </w:r>
    </w:p>
    <w:p w14:paraId="1D30DB56" w14:textId="77777777" w:rsidR="00A92674" w:rsidRPr="00334B8A" w:rsidRDefault="00A92674" w:rsidP="00A92674">
      <w:p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77A780DD" w14:textId="77777777" w:rsidR="00961989" w:rsidRPr="00334B8A" w:rsidRDefault="00961989" w:rsidP="00A92674">
      <w:pPr>
        <w:jc w:val="both"/>
        <w:rPr>
          <w:rFonts w:ascii="Times New Roman" w:hAnsi="Times New Roman"/>
          <w:sz w:val="24"/>
          <w:szCs w:val="24"/>
        </w:rPr>
      </w:pPr>
    </w:p>
    <w:p w14:paraId="76B5B1D7" w14:textId="0CCE85D1" w:rsidR="00961989" w:rsidRPr="00334B8A" w:rsidRDefault="00961989" w:rsidP="00A92674">
      <w:pPr>
        <w:pStyle w:val="Heading3"/>
        <w:jc w:val="both"/>
        <w:rPr>
          <w:rFonts w:ascii="Times New Roman" w:hAnsi="Times New Roman"/>
          <w:sz w:val="24"/>
        </w:rPr>
      </w:pPr>
      <w:bookmarkStart w:id="10" w:name="_Toc59870418"/>
      <w:r w:rsidRPr="00334B8A">
        <w:rPr>
          <w:rFonts w:ascii="Times New Roman" w:hAnsi="Times New Roman"/>
          <w:sz w:val="24"/>
        </w:rPr>
        <w:lastRenderedPageBreak/>
        <w:t>Set 3 – Inheritance</w:t>
      </w:r>
      <w:bookmarkEnd w:id="10"/>
      <w:r w:rsidRPr="00334B8A">
        <w:rPr>
          <w:rFonts w:ascii="Times New Roman" w:hAnsi="Times New Roman"/>
          <w:sz w:val="24"/>
        </w:rPr>
        <w:t xml:space="preserve"> </w:t>
      </w:r>
    </w:p>
    <w:p w14:paraId="69F06ADB" w14:textId="06C4F9C2" w:rsidR="00961989" w:rsidRPr="00334B8A" w:rsidRDefault="00961989" w:rsidP="00A92674">
      <w:pPr>
        <w:jc w:val="both"/>
        <w:rPr>
          <w:rFonts w:ascii="Times New Roman" w:hAnsi="Times New Roman"/>
          <w:sz w:val="24"/>
          <w:szCs w:val="24"/>
        </w:rPr>
      </w:pPr>
    </w:p>
    <w:p w14:paraId="4DAE4092" w14:textId="160E613B" w:rsidR="00961989" w:rsidRPr="00334B8A" w:rsidRDefault="00961989" w:rsidP="00A92674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34B8A">
        <w:rPr>
          <w:rFonts w:ascii="Times New Roman" w:hAnsi="Times New Roman"/>
          <w:sz w:val="24"/>
          <w:szCs w:val="24"/>
          <w:shd w:val="clear" w:color="auto" w:fill="FFFFFF"/>
        </w:rPr>
        <w:t> The class whose properties are inherited by other class is called the </w:t>
      </w:r>
      <w:r w:rsidRPr="00334B8A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Parent</w:t>
      </w:r>
      <w:r w:rsidRPr="00334B8A">
        <w:rPr>
          <w:rFonts w:ascii="Times New Roman" w:hAnsi="Times New Roman"/>
          <w:sz w:val="24"/>
          <w:szCs w:val="24"/>
          <w:shd w:val="clear" w:color="auto" w:fill="FFFFFF"/>
        </w:rPr>
        <w:t> or </w:t>
      </w:r>
      <w:r w:rsidRPr="00334B8A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Base</w:t>
      </w:r>
      <w:r w:rsidRPr="00334B8A">
        <w:rPr>
          <w:rFonts w:ascii="Times New Roman" w:hAnsi="Times New Roman"/>
          <w:sz w:val="24"/>
          <w:szCs w:val="24"/>
          <w:shd w:val="clear" w:color="auto" w:fill="FFFFFF"/>
        </w:rPr>
        <w:t> or </w:t>
      </w:r>
      <w:r w:rsidRPr="00334B8A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Super</w:t>
      </w:r>
      <w:r w:rsidRPr="00334B8A">
        <w:rPr>
          <w:rFonts w:ascii="Times New Roman" w:hAnsi="Times New Roman"/>
          <w:sz w:val="24"/>
          <w:szCs w:val="24"/>
          <w:shd w:val="clear" w:color="auto" w:fill="FFFFFF"/>
        </w:rPr>
        <w:t> class. And, the class which inherits properties of other class is called </w:t>
      </w:r>
      <w:r w:rsidRPr="00334B8A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Child</w:t>
      </w:r>
      <w:r w:rsidRPr="00334B8A">
        <w:rPr>
          <w:rFonts w:ascii="Times New Roman" w:hAnsi="Times New Roman"/>
          <w:sz w:val="24"/>
          <w:szCs w:val="24"/>
          <w:shd w:val="clear" w:color="auto" w:fill="FFFFFF"/>
        </w:rPr>
        <w:t> or </w:t>
      </w:r>
      <w:r w:rsidRPr="00334B8A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Derived</w:t>
      </w:r>
      <w:r w:rsidRPr="00334B8A">
        <w:rPr>
          <w:rFonts w:ascii="Times New Roman" w:hAnsi="Times New Roman"/>
          <w:sz w:val="24"/>
          <w:szCs w:val="24"/>
          <w:shd w:val="clear" w:color="auto" w:fill="FFFFFF"/>
        </w:rPr>
        <w:t> or </w:t>
      </w:r>
      <w:r w:rsidRPr="00334B8A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Sub</w:t>
      </w:r>
      <w:r w:rsidRPr="00334B8A">
        <w:rPr>
          <w:rFonts w:ascii="Times New Roman" w:hAnsi="Times New Roman"/>
          <w:sz w:val="24"/>
          <w:szCs w:val="24"/>
          <w:shd w:val="clear" w:color="auto" w:fill="FFFFFF"/>
        </w:rPr>
        <w:t> class.</w:t>
      </w:r>
    </w:p>
    <w:p w14:paraId="40B4D000" w14:textId="7B5E8D5D" w:rsidR="00961989" w:rsidRPr="00334B8A" w:rsidRDefault="00961989" w:rsidP="00A92674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56227B6" w14:textId="22B06C97" w:rsidR="006F64B6" w:rsidRPr="00334B8A" w:rsidRDefault="006F64B6" w:rsidP="00A92674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34B8A">
        <w:rPr>
          <w:rFonts w:ascii="Times New Roman" w:hAnsi="Times New Roman"/>
          <w:sz w:val="24"/>
          <w:szCs w:val="24"/>
          <w:shd w:val="clear" w:color="auto" w:fill="FFFFFF"/>
        </w:rPr>
        <w:t>Purpose of Inheritance</w:t>
      </w:r>
    </w:p>
    <w:p w14:paraId="1D3E3689" w14:textId="77777777" w:rsidR="00961989" w:rsidRPr="00334B8A" w:rsidRDefault="00961989" w:rsidP="00A92674">
      <w:pPr>
        <w:numPr>
          <w:ilvl w:val="0"/>
          <w:numId w:val="23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>Code Reusability</w:t>
      </w:r>
    </w:p>
    <w:p w14:paraId="76BEEA2D" w14:textId="77777777" w:rsidR="00961989" w:rsidRPr="00334B8A" w:rsidRDefault="00961989" w:rsidP="00A92674">
      <w:pPr>
        <w:numPr>
          <w:ilvl w:val="0"/>
          <w:numId w:val="23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>Method Overriding (Hence, Runtime Polymorphism.)</w:t>
      </w:r>
    </w:p>
    <w:p w14:paraId="152ABA55" w14:textId="77777777" w:rsidR="00961989" w:rsidRPr="00334B8A" w:rsidRDefault="00961989" w:rsidP="00A92674">
      <w:pPr>
        <w:numPr>
          <w:ilvl w:val="0"/>
          <w:numId w:val="23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>Use of Virtual Keyword</w:t>
      </w:r>
    </w:p>
    <w:p w14:paraId="703A2BBA" w14:textId="77777777" w:rsidR="00961989" w:rsidRPr="00334B8A" w:rsidRDefault="00961989" w:rsidP="00A92674">
      <w:pPr>
        <w:jc w:val="both"/>
        <w:rPr>
          <w:rFonts w:ascii="Times New Roman" w:hAnsi="Times New Roman"/>
          <w:sz w:val="24"/>
          <w:szCs w:val="24"/>
        </w:rPr>
      </w:pPr>
    </w:p>
    <w:p w14:paraId="4F76B433" w14:textId="77777777" w:rsidR="000C1011" w:rsidRPr="00334B8A" w:rsidRDefault="00961989" w:rsidP="00A92674">
      <w:pPr>
        <w:pStyle w:val="Heading3"/>
        <w:jc w:val="both"/>
        <w:rPr>
          <w:rFonts w:ascii="Times New Roman" w:hAnsi="Times New Roman"/>
          <w:sz w:val="24"/>
        </w:rPr>
      </w:pPr>
      <w:bookmarkStart w:id="11" w:name="_Toc59870419"/>
      <w:r w:rsidRPr="00334B8A">
        <w:rPr>
          <w:rFonts w:ascii="Times New Roman" w:hAnsi="Times New Roman"/>
          <w:sz w:val="24"/>
        </w:rPr>
        <w:t>Set 4 – Templates</w:t>
      </w:r>
      <w:bookmarkEnd w:id="11"/>
      <w:r w:rsidRPr="00334B8A">
        <w:rPr>
          <w:rFonts w:ascii="Times New Roman" w:hAnsi="Times New Roman"/>
          <w:sz w:val="24"/>
        </w:rPr>
        <w:t xml:space="preserve"> </w:t>
      </w:r>
    </w:p>
    <w:p w14:paraId="334518FD" w14:textId="50AB4BC4" w:rsidR="000C1011" w:rsidRPr="00334B8A" w:rsidRDefault="000C1011" w:rsidP="00A9267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pacing w:val="-2"/>
        </w:rPr>
      </w:pPr>
      <w:r w:rsidRPr="00334B8A">
        <w:rPr>
          <w:spacing w:val="-2"/>
        </w:rPr>
        <w:t>The Standard Template Library (STL) is a set of C++ template classes to provide common programming data structures and functions such as lists, stacks, arrays, etc. It is a library of container classes, algorithms, and iterators. It is a generalized library and so, its components are parameterized. A working knowledge of template. Class is a prerequisite for working with STL.</w:t>
      </w:r>
    </w:p>
    <w:p w14:paraId="56867797" w14:textId="77777777" w:rsidR="000C1011" w:rsidRPr="00334B8A" w:rsidRDefault="000C1011" w:rsidP="00A9267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pacing w:val="-2"/>
        </w:rPr>
      </w:pPr>
    </w:p>
    <w:p w14:paraId="7CDC742E" w14:textId="77777777" w:rsidR="000C1011" w:rsidRPr="00334B8A" w:rsidRDefault="000C1011" w:rsidP="00A9267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pacing w:val="-2"/>
        </w:rPr>
      </w:pPr>
      <w:r w:rsidRPr="00334B8A">
        <w:rPr>
          <w:rStyle w:val="Strong"/>
          <w:spacing w:val="-2"/>
          <w:bdr w:val="none" w:sz="0" w:space="0" w:color="auto" w:frame="1"/>
        </w:rPr>
        <w:t>STL has four components</w:t>
      </w:r>
    </w:p>
    <w:p w14:paraId="7E8B59A3" w14:textId="32774C63" w:rsidR="000C1011" w:rsidRPr="00334B8A" w:rsidRDefault="000C1011" w:rsidP="00A92674">
      <w:pPr>
        <w:numPr>
          <w:ilvl w:val="0"/>
          <w:numId w:val="31"/>
        </w:numPr>
        <w:shd w:val="clear" w:color="auto" w:fill="FFFFFF"/>
        <w:ind w:left="54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>Algorithms</w:t>
      </w:r>
    </w:p>
    <w:p w14:paraId="38C6AFBE" w14:textId="77777777" w:rsidR="000C1011" w:rsidRPr="00334B8A" w:rsidRDefault="000C1011" w:rsidP="00A92674">
      <w:pPr>
        <w:numPr>
          <w:ilvl w:val="0"/>
          <w:numId w:val="31"/>
        </w:numPr>
        <w:shd w:val="clear" w:color="auto" w:fill="FFFFFF"/>
        <w:ind w:left="54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>Containers</w:t>
      </w:r>
    </w:p>
    <w:p w14:paraId="3950E1BE" w14:textId="77777777" w:rsidR="000C1011" w:rsidRPr="00334B8A" w:rsidRDefault="000C1011" w:rsidP="00A92674">
      <w:pPr>
        <w:numPr>
          <w:ilvl w:val="0"/>
          <w:numId w:val="31"/>
        </w:numPr>
        <w:shd w:val="clear" w:color="auto" w:fill="FFFFFF"/>
        <w:ind w:left="54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>Functions</w:t>
      </w:r>
    </w:p>
    <w:p w14:paraId="73DE4B11" w14:textId="77777777" w:rsidR="009C2F21" w:rsidRPr="00334B8A" w:rsidRDefault="000C1011" w:rsidP="00A92674">
      <w:pPr>
        <w:numPr>
          <w:ilvl w:val="0"/>
          <w:numId w:val="31"/>
        </w:numPr>
        <w:shd w:val="clear" w:color="auto" w:fill="FFFFFF"/>
        <w:ind w:left="540"/>
        <w:jc w:val="both"/>
        <w:textAlignment w:val="baseline"/>
        <w:rPr>
          <w:rFonts w:ascii="Times New Roman" w:hAnsi="Times New Roman"/>
        </w:rPr>
      </w:pPr>
      <w:r w:rsidRPr="00334B8A">
        <w:rPr>
          <w:rFonts w:ascii="Times New Roman" w:hAnsi="Times New Roman"/>
          <w:sz w:val="24"/>
          <w:szCs w:val="24"/>
        </w:rPr>
        <w:t>Iterators</w:t>
      </w:r>
    </w:p>
    <w:p w14:paraId="464A6B08" w14:textId="77777777" w:rsidR="009C2F21" w:rsidRPr="00334B8A" w:rsidRDefault="009C2F21" w:rsidP="00A92674">
      <w:pPr>
        <w:shd w:val="clear" w:color="auto" w:fill="FFFFFF"/>
        <w:ind w:left="180" w:firstLine="0"/>
        <w:jc w:val="both"/>
        <w:textAlignment w:val="baseline"/>
        <w:rPr>
          <w:rFonts w:ascii="Times New Roman" w:hAnsi="Times New Roman"/>
        </w:rPr>
      </w:pPr>
    </w:p>
    <w:p w14:paraId="509BD4D9" w14:textId="649BAEB5" w:rsidR="00851631" w:rsidRDefault="00851631" w:rsidP="00A92674">
      <w:pPr>
        <w:pStyle w:val="Heading2"/>
        <w:jc w:val="both"/>
        <w:rPr>
          <w:rFonts w:ascii="Times New Roman" w:hAnsi="Times New Roman"/>
          <w:b/>
          <w:sz w:val="28"/>
          <w:szCs w:val="28"/>
          <w:u w:val="single"/>
        </w:rPr>
      </w:pPr>
      <w:bookmarkStart w:id="12" w:name="_Toc59870420"/>
      <w:r w:rsidRPr="000E3BA4">
        <w:rPr>
          <w:rFonts w:ascii="Times New Roman" w:hAnsi="Times New Roman"/>
          <w:b/>
          <w:sz w:val="28"/>
          <w:szCs w:val="28"/>
          <w:u w:val="single"/>
        </w:rPr>
        <w:t>GitHub Link</w:t>
      </w:r>
      <w:bookmarkEnd w:id="12"/>
      <w:r w:rsidRPr="000E3BA4"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14:paraId="438A5296" w14:textId="77777777" w:rsidR="0070272D" w:rsidRPr="0070272D" w:rsidRDefault="0070272D" w:rsidP="0070272D"/>
    <w:p w14:paraId="4E0ED156" w14:textId="3A9AE768" w:rsidR="00334B8A" w:rsidRPr="00334B8A" w:rsidRDefault="0070272D" w:rsidP="00A9267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70272D">
        <w:rPr>
          <w:rFonts w:ascii="Times New Roman" w:hAnsi="Times New Roman"/>
        </w:rPr>
        <w:t>git@github.com:99003140/Intermediate-C-.</w:t>
      </w:r>
      <w:proofErr w:type="spellStart"/>
      <w:r w:rsidRPr="0070272D">
        <w:rPr>
          <w:rFonts w:ascii="Times New Roman" w:hAnsi="Times New Roman"/>
        </w:rPr>
        <w:t>git</w:t>
      </w:r>
      <w:proofErr w:type="spellEnd"/>
    </w:p>
    <w:p w14:paraId="2066266E" w14:textId="576A70EC" w:rsidR="00334B8A" w:rsidRDefault="00334B8A" w:rsidP="00A92674">
      <w:pPr>
        <w:shd w:val="clear" w:color="auto" w:fill="FFFFFF"/>
        <w:ind w:left="180" w:firstLine="0"/>
        <w:jc w:val="both"/>
        <w:textAlignment w:val="baseline"/>
        <w:rPr>
          <w:rFonts w:ascii="Times New Roman" w:hAnsi="Times New Roman"/>
          <w:sz w:val="28"/>
          <w:szCs w:val="28"/>
          <w:u w:val="single"/>
        </w:rPr>
      </w:pPr>
    </w:p>
    <w:p w14:paraId="297B040C" w14:textId="77777777" w:rsidR="00A92674" w:rsidRPr="00334B8A" w:rsidRDefault="00A92674" w:rsidP="00A92674">
      <w:pPr>
        <w:shd w:val="clear" w:color="auto" w:fill="FFFFFF"/>
        <w:ind w:left="180" w:firstLine="0"/>
        <w:jc w:val="both"/>
        <w:textAlignment w:val="baseline"/>
        <w:rPr>
          <w:rFonts w:ascii="Times New Roman" w:hAnsi="Times New Roman"/>
          <w:sz w:val="28"/>
          <w:szCs w:val="28"/>
          <w:u w:val="single"/>
        </w:rPr>
      </w:pPr>
    </w:p>
    <w:p w14:paraId="237B6B00" w14:textId="77777777" w:rsidR="00334B8A" w:rsidRPr="00334B8A" w:rsidRDefault="00334B8A" w:rsidP="00A92674">
      <w:pPr>
        <w:shd w:val="clear" w:color="auto" w:fill="FFFFFF"/>
        <w:ind w:left="180" w:firstLine="0"/>
        <w:jc w:val="both"/>
        <w:textAlignment w:val="baseline"/>
        <w:rPr>
          <w:rFonts w:ascii="Times New Roman" w:hAnsi="Times New Roman"/>
        </w:rPr>
      </w:pPr>
    </w:p>
    <w:p w14:paraId="7FB63F69" w14:textId="0FA0D526" w:rsidR="00334B8A" w:rsidRPr="000E3BA4" w:rsidRDefault="00334B8A" w:rsidP="00A92674">
      <w:pPr>
        <w:pStyle w:val="Heading2"/>
        <w:jc w:val="both"/>
        <w:rPr>
          <w:rFonts w:ascii="Times New Roman" w:hAnsi="Times New Roman"/>
          <w:b/>
          <w:sz w:val="28"/>
          <w:szCs w:val="28"/>
          <w:u w:val="single"/>
        </w:rPr>
      </w:pPr>
      <w:bookmarkStart w:id="13" w:name="_Toc59870421"/>
      <w:r w:rsidRPr="000E3BA4">
        <w:rPr>
          <w:rFonts w:ascii="Times New Roman" w:hAnsi="Times New Roman"/>
          <w:b/>
          <w:sz w:val="28"/>
          <w:szCs w:val="28"/>
          <w:u w:val="single"/>
        </w:rPr>
        <w:t>Difficulties</w:t>
      </w:r>
      <w:bookmarkEnd w:id="13"/>
      <w:r w:rsidRPr="000E3BA4"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14:paraId="281DBE91" w14:textId="31555BBC" w:rsidR="00334B8A" w:rsidRDefault="00334B8A" w:rsidP="00A92674">
      <w:pPr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 xml:space="preserve">To write google test case for a few programs like that in templates and inheritance, but with the help facilitators, online resources and practice we were able to successfully complete the task. </w:t>
      </w:r>
    </w:p>
    <w:p w14:paraId="32AD03E7" w14:textId="258F4B10" w:rsidR="00A92674" w:rsidRDefault="00A92674" w:rsidP="00A92674">
      <w:pPr>
        <w:jc w:val="both"/>
        <w:rPr>
          <w:rFonts w:ascii="Times New Roman" w:hAnsi="Times New Roman"/>
          <w:sz w:val="24"/>
          <w:szCs w:val="24"/>
        </w:rPr>
      </w:pPr>
    </w:p>
    <w:p w14:paraId="053F7105" w14:textId="2D3C6350" w:rsidR="00A92674" w:rsidRDefault="00A92674" w:rsidP="00A92674">
      <w:pPr>
        <w:jc w:val="both"/>
        <w:rPr>
          <w:rFonts w:ascii="Times New Roman" w:hAnsi="Times New Roman"/>
          <w:sz w:val="24"/>
          <w:szCs w:val="24"/>
        </w:rPr>
      </w:pPr>
    </w:p>
    <w:p w14:paraId="00BAAFEF" w14:textId="7EA1173A" w:rsidR="00A92674" w:rsidRDefault="00A92674" w:rsidP="00A92674">
      <w:pPr>
        <w:jc w:val="both"/>
        <w:rPr>
          <w:rFonts w:ascii="Times New Roman" w:hAnsi="Times New Roman"/>
          <w:sz w:val="24"/>
          <w:szCs w:val="24"/>
        </w:rPr>
      </w:pPr>
    </w:p>
    <w:p w14:paraId="050516FE" w14:textId="1235FAD4" w:rsidR="00A92674" w:rsidRDefault="00A92674" w:rsidP="00A92674">
      <w:pPr>
        <w:jc w:val="both"/>
        <w:rPr>
          <w:rFonts w:ascii="Times New Roman" w:hAnsi="Times New Roman"/>
          <w:sz w:val="24"/>
          <w:szCs w:val="24"/>
        </w:rPr>
      </w:pPr>
    </w:p>
    <w:p w14:paraId="3BE442B3" w14:textId="77777777" w:rsidR="00A92674" w:rsidRPr="00334B8A" w:rsidRDefault="00A92674" w:rsidP="00A92674">
      <w:pPr>
        <w:jc w:val="both"/>
        <w:rPr>
          <w:rFonts w:ascii="Times New Roman" w:hAnsi="Times New Roman"/>
          <w:sz w:val="24"/>
          <w:szCs w:val="24"/>
        </w:rPr>
      </w:pPr>
    </w:p>
    <w:p w14:paraId="2672CCE4" w14:textId="21F5AAFA" w:rsidR="00F448EB" w:rsidRPr="00334B8A" w:rsidRDefault="00A35C71" w:rsidP="00A92674">
      <w:pPr>
        <w:pStyle w:val="Heading1"/>
        <w:jc w:val="both"/>
        <w:rPr>
          <w:rFonts w:ascii="Times New Roman" w:hAnsi="Times New Roman"/>
          <w:sz w:val="28"/>
          <w:szCs w:val="28"/>
          <w:u w:val="single"/>
        </w:rPr>
      </w:pPr>
      <w:bookmarkStart w:id="14" w:name="_Toc59870422"/>
      <w:r w:rsidRPr="00334B8A">
        <w:rPr>
          <w:rFonts w:ascii="Times New Roman" w:hAnsi="Times New Roman"/>
          <w:sz w:val="28"/>
          <w:szCs w:val="28"/>
          <w:u w:val="single"/>
        </w:rPr>
        <w:lastRenderedPageBreak/>
        <w:t>Activity – 2</w:t>
      </w:r>
      <w:r w:rsidR="00F448EB" w:rsidRPr="00334B8A">
        <w:rPr>
          <w:rFonts w:ascii="Times New Roman" w:hAnsi="Times New Roman"/>
          <w:sz w:val="28"/>
          <w:szCs w:val="28"/>
          <w:u w:val="single"/>
        </w:rPr>
        <w:t xml:space="preserve"> – </w:t>
      </w:r>
      <w:r w:rsidR="00851631" w:rsidRPr="00334B8A">
        <w:rPr>
          <w:rFonts w:ascii="Times New Roman" w:hAnsi="Times New Roman"/>
          <w:sz w:val="28"/>
          <w:szCs w:val="28"/>
          <w:u w:val="single"/>
        </w:rPr>
        <w:t>Group Activity</w:t>
      </w:r>
      <w:bookmarkEnd w:id="14"/>
      <w:r w:rsidR="00851631" w:rsidRPr="00334B8A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4B88CEF4" w14:textId="1643F5BB" w:rsidR="00210FD5" w:rsidRPr="007E3B52" w:rsidRDefault="00851631" w:rsidP="00A92674">
      <w:pPr>
        <w:pStyle w:val="Heading2"/>
        <w:jc w:val="both"/>
        <w:rPr>
          <w:rFonts w:ascii="Times New Roman" w:hAnsi="Times New Roman"/>
          <w:b/>
          <w:sz w:val="28"/>
          <w:szCs w:val="28"/>
          <w:u w:val="single"/>
        </w:rPr>
      </w:pPr>
      <w:bookmarkStart w:id="15" w:name="_Toc59870423"/>
      <w:r w:rsidRPr="007E3B52">
        <w:rPr>
          <w:rFonts w:ascii="Times New Roman" w:hAnsi="Times New Roman"/>
          <w:b/>
          <w:sz w:val="28"/>
          <w:szCs w:val="28"/>
          <w:u w:val="single"/>
        </w:rPr>
        <w:t>Goal</w:t>
      </w:r>
      <w:bookmarkEnd w:id="15"/>
      <w:r w:rsidRPr="007E3B52"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14:paraId="4836B491" w14:textId="1F4E4D37" w:rsidR="00210FD5" w:rsidRPr="00334B8A" w:rsidRDefault="00210FD5" w:rsidP="00A92674">
      <w:pPr>
        <w:ind w:firstLine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9F4FD7E" w14:textId="21394A1F" w:rsidR="00210FD5" w:rsidRPr="00334B8A" w:rsidRDefault="00210FD5" w:rsidP="00A92674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 xml:space="preserve">To learn the concepts of Inheritance, Virtual Functions and Lists from STL. </w:t>
      </w:r>
    </w:p>
    <w:p w14:paraId="7EC1C38F" w14:textId="49E49AC6" w:rsidR="00246592" w:rsidRPr="007E3B52" w:rsidRDefault="00851631" w:rsidP="00A92674">
      <w:pPr>
        <w:pStyle w:val="Heading2"/>
        <w:jc w:val="both"/>
        <w:rPr>
          <w:rFonts w:ascii="Times New Roman" w:hAnsi="Times New Roman"/>
          <w:b/>
          <w:sz w:val="28"/>
          <w:szCs w:val="28"/>
          <w:u w:val="single"/>
        </w:rPr>
      </w:pPr>
      <w:bookmarkStart w:id="16" w:name="_Toc59870424"/>
      <w:r w:rsidRPr="007E3B52">
        <w:rPr>
          <w:rFonts w:ascii="Times New Roman" w:hAnsi="Times New Roman"/>
          <w:b/>
          <w:sz w:val="28"/>
          <w:szCs w:val="28"/>
          <w:u w:val="single"/>
        </w:rPr>
        <w:t xml:space="preserve">Type of Activity </w:t>
      </w:r>
      <w:r w:rsidR="00210FD5" w:rsidRPr="007E3B52">
        <w:rPr>
          <w:rFonts w:ascii="Times New Roman" w:hAnsi="Times New Roman"/>
          <w:b/>
          <w:sz w:val="28"/>
          <w:szCs w:val="28"/>
          <w:u w:val="single"/>
        </w:rPr>
        <w:t>– Group activity</w:t>
      </w:r>
      <w:bookmarkEnd w:id="16"/>
      <w:r w:rsidR="00210FD5" w:rsidRPr="007E3B52"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14:paraId="7D5F71C3" w14:textId="4EE67D0B" w:rsidR="00210FD5" w:rsidRDefault="00210FD5" w:rsidP="00A92674">
      <w:pPr>
        <w:pStyle w:val="Heading3"/>
        <w:numPr>
          <w:ilvl w:val="0"/>
          <w:numId w:val="35"/>
        </w:numPr>
        <w:jc w:val="both"/>
        <w:rPr>
          <w:rFonts w:ascii="Times New Roman" w:hAnsi="Times New Roman"/>
          <w:sz w:val="24"/>
        </w:rPr>
      </w:pPr>
      <w:bookmarkStart w:id="17" w:name="_Toc59870425"/>
      <w:r w:rsidRPr="00BB7AB2">
        <w:rPr>
          <w:rFonts w:ascii="Times New Roman" w:hAnsi="Times New Roman"/>
          <w:sz w:val="24"/>
        </w:rPr>
        <w:t>Inheritance</w:t>
      </w:r>
      <w:bookmarkEnd w:id="17"/>
      <w:r w:rsidRPr="00BB7AB2">
        <w:rPr>
          <w:rFonts w:ascii="Times New Roman" w:hAnsi="Times New Roman"/>
          <w:sz w:val="24"/>
        </w:rPr>
        <w:t xml:space="preserve"> </w:t>
      </w:r>
    </w:p>
    <w:p w14:paraId="7B57EE87" w14:textId="77777777" w:rsidR="00BB7AB2" w:rsidRPr="00BB7AB2" w:rsidRDefault="00BB7AB2" w:rsidP="00A92674">
      <w:pPr>
        <w:ind w:firstLine="0"/>
        <w:jc w:val="both"/>
      </w:pPr>
    </w:p>
    <w:p w14:paraId="519C443E" w14:textId="77777777" w:rsidR="00210FD5" w:rsidRPr="00334B8A" w:rsidRDefault="00210FD5" w:rsidP="00A92674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34B8A">
        <w:rPr>
          <w:rFonts w:ascii="Times New Roman" w:hAnsi="Times New Roman"/>
          <w:sz w:val="24"/>
          <w:szCs w:val="24"/>
          <w:shd w:val="clear" w:color="auto" w:fill="FFFFFF"/>
        </w:rPr>
        <w:t> The class whose properties are inherited by other class is called the </w:t>
      </w:r>
      <w:r w:rsidRPr="00334B8A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Parent</w:t>
      </w:r>
      <w:r w:rsidRPr="00334B8A">
        <w:rPr>
          <w:rFonts w:ascii="Times New Roman" w:hAnsi="Times New Roman"/>
          <w:sz w:val="24"/>
          <w:szCs w:val="24"/>
          <w:shd w:val="clear" w:color="auto" w:fill="FFFFFF"/>
        </w:rPr>
        <w:t> or </w:t>
      </w:r>
      <w:r w:rsidRPr="00334B8A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Base</w:t>
      </w:r>
      <w:r w:rsidRPr="00334B8A">
        <w:rPr>
          <w:rFonts w:ascii="Times New Roman" w:hAnsi="Times New Roman"/>
          <w:sz w:val="24"/>
          <w:szCs w:val="24"/>
          <w:shd w:val="clear" w:color="auto" w:fill="FFFFFF"/>
        </w:rPr>
        <w:t> or </w:t>
      </w:r>
      <w:r w:rsidRPr="00334B8A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Super</w:t>
      </w:r>
      <w:r w:rsidRPr="00334B8A">
        <w:rPr>
          <w:rFonts w:ascii="Times New Roman" w:hAnsi="Times New Roman"/>
          <w:sz w:val="24"/>
          <w:szCs w:val="24"/>
          <w:shd w:val="clear" w:color="auto" w:fill="FFFFFF"/>
        </w:rPr>
        <w:t> class. And, the class which inherits properties of other class is called </w:t>
      </w:r>
      <w:r w:rsidRPr="00334B8A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Child</w:t>
      </w:r>
      <w:r w:rsidRPr="00334B8A">
        <w:rPr>
          <w:rFonts w:ascii="Times New Roman" w:hAnsi="Times New Roman"/>
          <w:sz w:val="24"/>
          <w:szCs w:val="24"/>
          <w:shd w:val="clear" w:color="auto" w:fill="FFFFFF"/>
        </w:rPr>
        <w:t> or </w:t>
      </w:r>
      <w:r w:rsidRPr="00334B8A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Derived</w:t>
      </w:r>
      <w:r w:rsidRPr="00334B8A">
        <w:rPr>
          <w:rFonts w:ascii="Times New Roman" w:hAnsi="Times New Roman"/>
          <w:sz w:val="24"/>
          <w:szCs w:val="24"/>
          <w:shd w:val="clear" w:color="auto" w:fill="FFFFFF"/>
        </w:rPr>
        <w:t> or </w:t>
      </w:r>
      <w:r w:rsidRPr="00334B8A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Sub</w:t>
      </w:r>
      <w:r w:rsidRPr="00334B8A">
        <w:rPr>
          <w:rFonts w:ascii="Times New Roman" w:hAnsi="Times New Roman"/>
          <w:sz w:val="24"/>
          <w:szCs w:val="24"/>
          <w:shd w:val="clear" w:color="auto" w:fill="FFFFFF"/>
        </w:rPr>
        <w:t> class.</w:t>
      </w:r>
    </w:p>
    <w:p w14:paraId="72F2E8D8" w14:textId="77777777" w:rsidR="00210FD5" w:rsidRPr="00334B8A" w:rsidRDefault="00210FD5" w:rsidP="00A92674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6BDB9D01" w14:textId="77777777" w:rsidR="00210FD5" w:rsidRPr="00334B8A" w:rsidRDefault="00210FD5" w:rsidP="00A92674">
      <w:pPr>
        <w:pStyle w:val="NoSpacing"/>
        <w:jc w:val="both"/>
        <w:rPr>
          <w:rFonts w:ascii="Times New Roman" w:hAnsi="Times New Roman"/>
          <w:sz w:val="24"/>
          <w:szCs w:val="24"/>
          <w:lang w:bidi="ar-SA"/>
        </w:rPr>
      </w:pPr>
      <w:r w:rsidRPr="00334B8A">
        <w:rPr>
          <w:rFonts w:ascii="Times New Roman" w:hAnsi="Times New Roman"/>
          <w:sz w:val="24"/>
          <w:szCs w:val="24"/>
        </w:rPr>
        <w:t>Purpose of Inheritance in C++</w:t>
      </w:r>
    </w:p>
    <w:p w14:paraId="632316FD" w14:textId="77777777" w:rsidR="00210FD5" w:rsidRPr="00334B8A" w:rsidRDefault="00210FD5" w:rsidP="00A92674">
      <w:pPr>
        <w:numPr>
          <w:ilvl w:val="0"/>
          <w:numId w:val="25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>Code Reusability</w:t>
      </w:r>
    </w:p>
    <w:p w14:paraId="5435C9D7" w14:textId="77777777" w:rsidR="00210FD5" w:rsidRPr="00334B8A" w:rsidRDefault="00210FD5" w:rsidP="00A92674">
      <w:pPr>
        <w:numPr>
          <w:ilvl w:val="0"/>
          <w:numId w:val="25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>Method Overriding (Hence, Runtime Polymorphism.)</w:t>
      </w:r>
    </w:p>
    <w:p w14:paraId="2E8D2675" w14:textId="2664C025" w:rsidR="00210FD5" w:rsidRPr="00334B8A" w:rsidRDefault="00210FD5" w:rsidP="00A92674">
      <w:pPr>
        <w:numPr>
          <w:ilvl w:val="0"/>
          <w:numId w:val="25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>Use of Virtual Keyword</w:t>
      </w:r>
    </w:p>
    <w:p w14:paraId="022C0597" w14:textId="5DC528B8" w:rsidR="00210FD5" w:rsidRPr="00334B8A" w:rsidRDefault="00210FD5" w:rsidP="00A92674">
      <w:pPr>
        <w:spacing w:before="100" w:beforeAutospacing="1" w:after="100" w:afterAutospacing="1" w:line="450" w:lineRule="atLeast"/>
        <w:jc w:val="both"/>
        <w:rPr>
          <w:rFonts w:ascii="Times New Roman" w:hAnsi="Times New Roman"/>
          <w:b/>
          <w:sz w:val="24"/>
          <w:szCs w:val="24"/>
        </w:rPr>
      </w:pPr>
      <w:r w:rsidRPr="00334B8A">
        <w:rPr>
          <w:rFonts w:ascii="Times New Roman" w:hAnsi="Times New Roman"/>
          <w:b/>
          <w:sz w:val="24"/>
          <w:szCs w:val="24"/>
        </w:rPr>
        <w:t xml:space="preserve">Types of Inheritance </w:t>
      </w:r>
    </w:p>
    <w:p w14:paraId="6FB815B9" w14:textId="24D75B54" w:rsidR="00210FD5" w:rsidRPr="00334B8A" w:rsidRDefault="00210FD5" w:rsidP="00A92674">
      <w:pPr>
        <w:pStyle w:val="ListParagraph"/>
        <w:numPr>
          <w:ilvl w:val="0"/>
          <w:numId w:val="27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 xml:space="preserve">Single level </w:t>
      </w:r>
    </w:p>
    <w:p w14:paraId="74D76A26" w14:textId="3C00CCBA" w:rsidR="00210FD5" w:rsidRPr="00334B8A" w:rsidRDefault="00210FD5" w:rsidP="00A92674">
      <w:pPr>
        <w:pStyle w:val="ListParagraph"/>
        <w:numPr>
          <w:ilvl w:val="0"/>
          <w:numId w:val="27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 xml:space="preserve">Multi- level </w:t>
      </w:r>
    </w:p>
    <w:p w14:paraId="05BACF32" w14:textId="193B6550" w:rsidR="00210FD5" w:rsidRPr="00334B8A" w:rsidRDefault="00210FD5" w:rsidP="00A92674">
      <w:pPr>
        <w:pStyle w:val="ListParagraph"/>
        <w:numPr>
          <w:ilvl w:val="0"/>
          <w:numId w:val="27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>Multiple</w:t>
      </w:r>
    </w:p>
    <w:p w14:paraId="15CB4CBB" w14:textId="5C252969" w:rsidR="00210FD5" w:rsidRPr="00334B8A" w:rsidRDefault="00210FD5" w:rsidP="00A92674">
      <w:pPr>
        <w:pStyle w:val="ListParagraph"/>
        <w:numPr>
          <w:ilvl w:val="0"/>
          <w:numId w:val="27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>Hybrid</w:t>
      </w:r>
    </w:p>
    <w:p w14:paraId="18B29B0E" w14:textId="3EB65F56" w:rsidR="00210FD5" w:rsidRPr="00334B8A" w:rsidRDefault="00210FD5" w:rsidP="00A92674">
      <w:pPr>
        <w:pStyle w:val="ListParagraph"/>
        <w:numPr>
          <w:ilvl w:val="0"/>
          <w:numId w:val="27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 xml:space="preserve">Hierarchy </w:t>
      </w:r>
    </w:p>
    <w:p w14:paraId="75744672" w14:textId="6C6D6214" w:rsidR="00210FD5" w:rsidRPr="00334B8A" w:rsidRDefault="00210FD5" w:rsidP="00A92674">
      <w:pPr>
        <w:pStyle w:val="ListParagraph"/>
        <w:numPr>
          <w:ilvl w:val="0"/>
          <w:numId w:val="27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 xml:space="preserve">Multi-path </w:t>
      </w:r>
    </w:p>
    <w:p w14:paraId="58338C94" w14:textId="5848F50C" w:rsidR="00210FD5" w:rsidRDefault="00210FD5" w:rsidP="00A92674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>Access Modifiers and Inheritance: Visibility of Class Members</w:t>
      </w:r>
    </w:p>
    <w:p w14:paraId="01EDBEE1" w14:textId="77777777" w:rsidR="00334B8A" w:rsidRPr="00334B8A" w:rsidRDefault="00334B8A" w:rsidP="00A92674">
      <w:pPr>
        <w:pStyle w:val="NoSpacing"/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4CA4F3F0" w14:textId="366D0210" w:rsidR="00210FD5" w:rsidRDefault="00210FD5" w:rsidP="00A92674">
      <w:pPr>
        <w:pStyle w:val="NormalWeb"/>
        <w:spacing w:before="0" w:beforeAutospacing="0" w:after="150" w:afterAutospacing="0"/>
        <w:jc w:val="both"/>
      </w:pPr>
      <w:r w:rsidRPr="00334B8A">
        <w:t>Depending on Access modifier used while inheritance, the availability of class members of Super class in the sub class changes. It can either be private, protected or public.</w:t>
      </w:r>
    </w:p>
    <w:p w14:paraId="0EF4EE44" w14:textId="66DCE2F2" w:rsidR="00A92674" w:rsidRDefault="00A92674" w:rsidP="00A92674">
      <w:pPr>
        <w:pStyle w:val="NormalWeb"/>
        <w:spacing w:before="0" w:beforeAutospacing="0" w:after="150" w:afterAutospacing="0"/>
        <w:jc w:val="both"/>
      </w:pPr>
    </w:p>
    <w:p w14:paraId="42FB3CC6" w14:textId="19C1C365" w:rsidR="00A92674" w:rsidRDefault="00A92674" w:rsidP="00A92674">
      <w:pPr>
        <w:pStyle w:val="NormalWeb"/>
        <w:spacing w:before="0" w:beforeAutospacing="0" w:after="150" w:afterAutospacing="0"/>
        <w:jc w:val="both"/>
      </w:pPr>
    </w:p>
    <w:p w14:paraId="3971C1FF" w14:textId="77777777" w:rsidR="009B24BD" w:rsidRPr="00334B8A" w:rsidRDefault="009B24BD" w:rsidP="00A92674">
      <w:pPr>
        <w:pStyle w:val="NormalWeb"/>
        <w:spacing w:before="0" w:beforeAutospacing="0" w:after="150" w:afterAutospacing="0"/>
        <w:jc w:val="both"/>
      </w:pPr>
    </w:p>
    <w:p w14:paraId="7EEFDCBC" w14:textId="7A74D508" w:rsidR="00210FD5" w:rsidRPr="00334B8A" w:rsidRDefault="00210FD5" w:rsidP="00A92674">
      <w:pPr>
        <w:ind w:left="360" w:firstLine="0"/>
        <w:jc w:val="both"/>
        <w:rPr>
          <w:rFonts w:ascii="Times New Roman" w:hAnsi="Times New Roman"/>
        </w:rPr>
      </w:pPr>
      <w:r w:rsidRPr="00334B8A">
        <w:rPr>
          <w:rFonts w:ascii="Times New Roman" w:hAnsi="Times New Roman"/>
        </w:rPr>
        <w:lastRenderedPageBreak/>
        <w:br/>
      </w:r>
      <w:r w:rsidRPr="00334B8A">
        <w:rPr>
          <w:rFonts w:ascii="Times New Roman" w:hAnsi="Times New Roman"/>
          <w:b/>
        </w:rPr>
        <w:t>1)</w:t>
      </w:r>
      <w:r w:rsidRPr="00334B8A">
        <w:rPr>
          <w:rFonts w:ascii="Times New Roman" w:hAnsi="Times New Roman"/>
        </w:rPr>
        <w:t xml:space="preserve"> </w:t>
      </w:r>
      <w:r w:rsidRPr="00334B8A">
        <w:rPr>
          <w:rFonts w:ascii="Times New Roman" w:hAnsi="Times New Roman"/>
          <w:b/>
        </w:rPr>
        <w:t>Public Inheritance</w:t>
      </w:r>
    </w:p>
    <w:p w14:paraId="52F411E8" w14:textId="77777777" w:rsidR="00210FD5" w:rsidRPr="00334B8A" w:rsidRDefault="00210FD5" w:rsidP="00A92674">
      <w:pPr>
        <w:ind w:left="360" w:firstLine="0"/>
        <w:jc w:val="both"/>
        <w:rPr>
          <w:rFonts w:ascii="Times New Roman" w:hAnsi="Times New Roman"/>
        </w:rPr>
      </w:pPr>
      <w:r w:rsidRPr="00334B8A">
        <w:rPr>
          <w:rFonts w:ascii="Times New Roman" w:hAnsi="Times New Roman"/>
        </w:rPr>
        <w:t>This is the most used inheritance mode. In this the protected member of super class becomes protected members of sub class and public becomes public.</w:t>
      </w:r>
    </w:p>
    <w:p w14:paraId="15D7AC7C" w14:textId="77777777" w:rsidR="00210FD5" w:rsidRPr="00334B8A" w:rsidRDefault="00210FD5" w:rsidP="00A92674">
      <w:pPr>
        <w:jc w:val="both"/>
        <w:rPr>
          <w:rFonts w:ascii="Times New Roman" w:hAnsi="Times New Roman"/>
          <w:b/>
          <w:lang w:bidi="ar-SA"/>
        </w:rPr>
      </w:pPr>
      <w:r w:rsidRPr="00334B8A">
        <w:rPr>
          <w:rFonts w:ascii="Times New Roman" w:hAnsi="Times New Roman"/>
          <w:b/>
        </w:rPr>
        <w:t>2) Private Inheritance</w:t>
      </w:r>
    </w:p>
    <w:p w14:paraId="0E00C32D" w14:textId="77777777" w:rsidR="00210FD5" w:rsidRPr="00334B8A" w:rsidRDefault="00210FD5" w:rsidP="00A92674">
      <w:pPr>
        <w:jc w:val="both"/>
        <w:rPr>
          <w:rFonts w:ascii="Times New Roman" w:hAnsi="Times New Roman"/>
        </w:rPr>
      </w:pPr>
      <w:r w:rsidRPr="00334B8A">
        <w:rPr>
          <w:rFonts w:ascii="Times New Roman" w:hAnsi="Times New Roman"/>
        </w:rPr>
        <w:t>In private mode, the protected and public members of super class become private members of derived class.</w:t>
      </w:r>
    </w:p>
    <w:p w14:paraId="4B7681CA" w14:textId="77777777" w:rsidR="00210FD5" w:rsidRPr="00334B8A" w:rsidRDefault="00210FD5" w:rsidP="00A92674">
      <w:pPr>
        <w:jc w:val="both"/>
        <w:rPr>
          <w:rFonts w:ascii="Times New Roman" w:hAnsi="Times New Roman"/>
          <w:b/>
          <w:lang w:bidi="ar-SA"/>
        </w:rPr>
      </w:pPr>
      <w:r w:rsidRPr="00334B8A">
        <w:rPr>
          <w:rFonts w:ascii="Times New Roman" w:hAnsi="Times New Roman"/>
          <w:b/>
        </w:rPr>
        <w:t>3) Protected Inheritance</w:t>
      </w:r>
    </w:p>
    <w:p w14:paraId="1C5DF867" w14:textId="77777777" w:rsidR="00210FD5" w:rsidRPr="00334B8A" w:rsidRDefault="00210FD5" w:rsidP="00A92674">
      <w:pPr>
        <w:jc w:val="both"/>
        <w:rPr>
          <w:rFonts w:ascii="Times New Roman" w:hAnsi="Times New Roman"/>
        </w:rPr>
      </w:pPr>
      <w:r w:rsidRPr="00334B8A">
        <w:rPr>
          <w:rFonts w:ascii="Times New Roman" w:hAnsi="Times New Roman"/>
        </w:rPr>
        <w:t>In protected mode, the public and protected members of Super class becomes protected members of Sub class.</w:t>
      </w:r>
    </w:p>
    <w:p w14:paraId="461FBC6F" w14:textId="474A861F" w:rsidR="00210FD5" w:rsidRDefault="00210FD5" w:rsidP="00A92674">
      <w:pPr>
        <w:spacing w:before="100" w:beforeAutospacing="1" w:after="100" w:afterAutospacing="1" w:line="450" w:lineRule="atLeast"/>
        <w:jc w:val="both"/>
        <w:rPr>
          <w:rFonts w:ascii="Times New Roman" w:hAnsi="Times New Roman"/>
          <w:b/>
          <w:sz w:val="24"/>
          <w:szCs w:val="24"/>
        </w:rPr>
      </w:pPr>
      <w:r w:rsidRPr="00334B8A">
        <w:rPr>
          <w:rFonts w:ascii="Times New Roman" w:hAnsi="Times New Roman"/>
          <w:noProof/>
          <w:lang w:bidi="ar-SA"/>
        </w:rPr>
        <w:drawing>
          <wp:inline distT="0" distB="0" distL="0" distR="0" wp14:anchorId="440BFCEC" wp14:editId="5D09B8F4">
            <wp:extent cx="6457950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3867" w14:textId="609F1761" w:rsidR="00210FD5" w:rsidRDefault="009C2F21" w:rsidP="00A92674">
      <w:pPr>
        <w:pStyle w:val="Heading3"/>
        <w:numPr>
          <w:ilvl w:val="0"/>
          <w:numId w:val="35"/>
        </w:numPr>
        <w:jc w:val="both"/>
        <w:rPr>
          <w:rFonts w:ascii="Times New Roman" w:hAnsi="Times New Roman"/>
          <w:sz w:val="24"/>
        </w:rPr>
      </w:pPr>
      <w:bookmarkStart w:id="18" w:name="_Toc59870426"/>
      <w:r w:rsidRPr="00BB7AB2">
        <w:rPr>
          <w:rFonts w:ascii="Times New Roman" w:hAnsi="Times New Roman"/>
          <w:sz w:val="24"/>
        </w:rPr>
        <w:t>Virtual</w:t>
      </w:r>
      <w:r w:rsidR="00D879E3" w:rsidRPr="00BB7AB2">
        <w:rPr>
          <w:rFonts w:ascii="Times New Roman" w:hAnsi="Times New Roman"/>
          <w:sz w:val="24"/>
        </w:rPr>
        <w:t xml:space="preserve"> functions</w:t>
      </w:r>
      <w:bookmarkEnd w:id="18"/>
    </w:p>
    <w:p w14:paraId="5AE6DDCE" w14:textId="77777777" w:rsidR="00BB7AB2" w:rsidRPr="00BB7AB2" w:rsidRDefault="00BB7AB2" w:rsidP="00A92674">
      <w:pPr>
        <w:ind w:left="360" w:firstLine="0"/>
        <w:jc w:val="both"/>
      </w:pPr>
    </w:p>
    <w:p w14:paraId="3D96D658" w14:textId="77777777" w:rsidR="000C1011" w:rsidRPr="00334B8A" w:rsidRDefault="000C1011" w:rsidP="00A92674">
      <w:pPr>
        <w:jc w:val="both"/>
        <w:rPr>
          <w:rFonts w:ascii="Times New Roman" w:hAnsi="Times New Roman"/>
        </w:rPr>
      </w:pPr>
      <w:r w:rsidRPr="00334B8A">
        <w:rPr>
          <w:rFonts w:ascii="Times New Roman" w:hAnsi="Times New Roman"/>
        </w:rPr>
        <w:t>Virtual Function is a function in base class, which is override in the derived class, and which tells the compiler to perform </w:t>
      </w:r>
      <w:r w:rsidRPr="00334B8A">
        <w:rPr>
          <w:rFonts w:ascii="Times New Roman" w:hAnsi="Times New Roman"/>
          <w:b/>
          <w:bCs/>
        </w:rPr>
        <w:t>Late Binding</w:t>
      </w:r>
      <w:r w:rsidRPr="00334B8A">
        <w:rPr>
          <w:rFonts w:ascii="Times New Roman" w:hAnsi="Times New Roman"/>
        </w:rPr>
        <w:t> on this function.</w:t>
      </w:r>
    </w:p>
    <w:p w14:paraId="1B200BF7" w14:textId="766D38F2" w:rsidR="000C1011" w:rsidRPr="00334B8A" w:rsidRDefault="000C1011" w:rsidP="00A92674">
      <w:pPr>
        <w:jc w:val="both"/>
        <w:rPr>
          <w:rFonts w:ascii="Times New Roman" w:hAnsi="Times New Roman"/>
        </w:rPr>
      </w:pPr>
      <w:r w:rsidRPr="00334B8A">
        <w:rPr>
          <w:rFonts w:ascii="Times New Roman" w:hAnsi="Times New Roman"/>
        </w:rPr>
        <w:t>Virtual Keyword is used to make a member function of the base class Virtual.</w:t>
      </w:r>
    </w:p>
    <w:p w14:paraId="10E6AFFC" w14:textId="77777777" w:rsidR="000C1011" w:rsidRPr="00334B8A" w:rsidRDefault="000C1011" w:rsidP="00A92674">
      <w:pPr>
        <w:pStyle w:val="NoSpacing"/>
        <w:jc w:val="both"/>
        <w:rPr>
          <w:rFonts w:ascii="Times New Roman" w:hAnsi="Times New Roman"/>
          <w:b/>
          <w:lang w:bidi="ar-SA"/>
        </w:rPr>
      </w:pPr>
      <w:r w:rsidRPr="00334B8A">
        <w:rPr>
          <w:rFonts w:ascii="Times New Roman" w:hAnsi="Times New Roman"/>
        </w:rPr>
        <w:t>Important Points to Remember</w:t>
      </w:r>
    </w:p>
    <w:p w14:paraId="7CFA0752" w14:textId="77777777" w:rsidR="000C1011" w:rsidRPr="00334B8A" w:rsidRDefault="000C1011" w:rsidP="00A92674">
      <w:pPr>
        <w:numPr>
          <w:ilvl w:val="0"/>
          <w:numId w:val="28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>Only the Base class Method's declaration needs the </w:t>
      </w:r>
      <w:r w:rsidRPr="00334B8A">
        <w:rPr>
          <w:rFonts w:ascii="Times New Roman" w:hAnsi="Times New Roman"/>
          <w:b/>
          <w:bCs/>
          <w:sz w:val="24"/>
          <w:szCs w:val="24"/>
        </w:rPr>
        <w:t>Virtual</w:t>
      </w:r>
      <w:r w:rsidRPr="00334B8A">
        <w:rPr>
          <w:rFonts w:ascii="Times New Roman" w:hAnsi="Times New Roman"/>
          <w:sz w:val="24"/>
          <w:szCs w:val="24"/>
        </w:rPr>
        <w:t> Keyword, not the definition.</w:t>
      </w:r>
    </w:p>
    <w:p w14:paraId="1EF7DE82" w14:textId="77777777" w:rsidR="000C1011" w:rsidRPr="00334B8A" w:rsidRDefault="000C1011" w:rsidP="00A92674">
      <w:pPr>
        <w:numPr>
          <w:ilvl w:val="0"/>
          <w:numId w:val="28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>If a function is declared as </w:t>
      </w:r>
      <w:r w:rsidRPr="00334B8A">
        <w:rPr>
          <w:rFonts w:ascii="Times New Roman" w:hAnsi="Times New Roman"/>
          <w:b/>
          <w:bCs/>
          <w:sz w:val="24"/>
          <w:szCs w:val="24"/>
        </w:rPr>
        <w:t>virtual</w:t>
      </w:r>
      <w:r w:rsidRPr="00334B8A">
        <w:rPr>
          <w:rFonts w:ascii="Times New Roman" w:hAnsi="Times New Roman"/>
          <w:sz w:val="24"/>
          <w:szCs w:val="24"/>
        </w:rPr>
        <w:t> in the base class, it will be virtual in all its derived classes.</w:t>
      </w:r>
    </w:p>
    <w:p w14:paraId="261FF5AC" w14:textId="42AE914D" w:rsidR="000C1011" w:rsidRPr="00334B8A" w:rsidRDefault="000C1011" w:rsidP="00A92674">
      <w:pPr>
        <w:numPr>
          <w:ilvl w:val="0"/>
          <w:numId w:val="28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>The address of the virtual Function is placed in the </w:t>
      </w:r>
      <w:r w:rsidRPr="00334B8A">
        <w:rPr>
          <w:rFonts w:ascii="Times New Roman" w:hAnsi="Times New Roman"/>
          <w:b/>
          <w:bCs/>
          <w:sz w:val="24"/>
          <w:szCs w:val="24"/>
        </w:rPr>
        <w:t>VTABLE</w:t>
      </w:r>
      <w:r w:rsidRPr="00334B8A">
        <w:rPr>
          <w:rFonts w:ascii="Times New Roman" w:hAnsi="Times New Roman"/>
          <w:sz w:val="24"/>
          <w:szCs w:val="24"/>
        </w:rPr>
        <w:t> and the compiler uses </w:t>
      </w:r>
      <w:r w:rsidRPr="00334B8A">
        <w:rPr>
          <w:rFonts w:ascii="Times New Roman" w:hAnsi="Times New Roman"/>
          <w:b/>
          <w:bCs/>
          <w:sz w:val="24"/>
          <w:szCs w:val="24"/>
        </w:rPr>
        <w:t>VPTR</w:t>
      </w:r>
      <w:r w:rsidRPr="00334B8A">
        <w:rPr>
          <w:rFonts w:ascii="Times New Roman" w:hAnsi="Times New Roman"/>
          <w:sz w:val="24"/>
          <w:szCs w:val="24"/>
        </w:rPr>
        <w:t xml:space="preserve"> (pointer) to point to the Virtual Function.</w:t>
      </w:r>
    </w:p>
    <w:p w14:paraId="58857250" w14:textId="40B8E434" w:rsidR="00BB7AB2" w:rsidRPr="00BB7AB2" w:rsidRDefault="009C2F21" w:rsidP="00A92674">
      <w:pPr>
        <w:pStyle w:val="Heading3"/>
        <w:jc w:val="both"/>
        <w:rPr>
          <w:rFonts w:ascii="Times New Roman" w:hAnsi="Times New Roman"/>
          <w:sz w:val="24"/>
        </w:rPr>
      </w:pPr>
      <w:r w:rsidRPr="00BB7AB2">
        <w:rPr>
          <w:rFonts w:ascii="Times New Roman" w:hAnsi="Times New Roman"/>
          <w:sz w:val="24"/>
        </w:rPr>
        <w:t xml:space="preserve"> </w:t>
      </w:r>
      <w:bookmarkStart w:id="19" w:name="_Toc59870427"/>
      <w:r w:rsidR="000C1011" w:rsidRPr="00BB7AB2">
        <w:rPr>
          <w:rFonts w:ascii="Times New Roman" w:hAnsi="Times New Roman"/>
          <w:sz w:val="24"/>
        </w:rPr>
        <w:t>3. Lists</w:t>
      </w:r>
      <w:bookmarkEnd w:id="19"/>
    </w:p>
    <w:p w14:paraId="2C090362" w14:textId="77777777" w:rsidR="00334B8A" w:rsidRPr="00334B8A" w:rsidRDefault="00334B8A" w:rsidP="00A92674">
      <w:pPr>
        <w:jc w:val="both"/>
      </w:pPr>
    </w:p>
    <w:p w14:paraId="677FFF1F" w14:textId="77777777" w:rsidR="000C1011" w:rsidRPr="00334B8A" w:rsidRDefault="000C1011" w:rsidP="00A92674">
      <w:pPr>
        <w:pStyle w:val="NormalWeb"/>
        <w:numPr>
          <w:ilvl w:val="0"/>
          <w:numId w:val="32"/>
        </w:numPr>
        <w:spacing w:before="0" w:beforeAutospacing="0" w:after="150" w:afterAutospacing="0"/>
        <w:jc w:val="both"/>
      </w:pPr>
      <w:r w:rsidRPr="00334B8A">
        <w:t>Linked List is a very commonly used linear data structure which consists of group of </w:t>
      </w:r>
      <w:r w:rsidRPr="00334B8A">
        <w:rPr>
          <w:bCs/>
        </w:rPr>
        <w:t>nodes</w:t>
      </w:r>
      <w:r w:rsidRPr="00334B8A">
        <w:t> in a sequence.</w:t>
      </w:r>
    </w:p>
    <w:p w14:paraId="346B350F" w14:textId="77777777" w:rsidR="000C1011" w:rsidRPr="00334B8A" w:rsidRDefault="000C1011" w:rsidP="00A92674">
      <w:pPr>
        <w:pStyle w:val="NormalWeb"/>
        <w:numPr>
          <w:ilvl w:val="0"/>
          <w:numId w:val="32"/>
        </w:numPr>
        <w:spacing w:before="0" w:beforeAutospacing="0" w:after="150" w:afterAutospacing="0"/>
        <w:jc w:val="both"/>
      </w:pPr>
      <w:r w:rsidRPr="00334B8A">
        <w:t>Each node holds its own </w:t>
      </w:r>
      <w:r w:rsidRPr="00334B8A">
        <w:rPr>
          <w:bCs/>
        </w:rPr>
        <w:t>data</w:t>
      </w:r>
      <w:r w:rsidRPr="00334B8A">
        <w:t> and the </w:t>
      </w:r>
      <w:r w:rsidRPr="00334B8A">
        <w:rPr>
          <w:bCs/>
        </w:rPr>
        <w:t>address of the next node</w:t>
      </w:r>
      <w:r w:rsidRPr="00334B8A">
        <w:t> hence forming a chain like structure.</w:t>
      </w:r>
    </w:p>
    <w:p w14:paraId="0FDF5067" w14:textId="415113E8" w:rsidR="000C1011" w:rsidRPr="00334B8A" w:rsidRDefault="000C1011" w:rsidP="00A92674">
      <w:pPr>
        <w:pStyle w:val="NormalWeb"/>
        <w:numPr>
          <w:ilvl w:val="0"/>
          <w:numId w:val="32"/>
        </w:numPr>
        <w:spacing w:before="0" w:beforeAutospacing="0" w:after="150" w:afterAutospacing="0"/>
        <w:jc w:val="both"/>
      </w:pPr>
      <w:r w:rsidRPr="00334B8A">
        <w:t>Linked Lists are used to create trees and graphs.</w:t>
      </w:r>
    </w:p>
    <w:p w14:paraId="33345C2A" w14:textId="77777777" w:rsidR="000C1011" w:rsidRPr="00334B8A" w:rsidRDefault="000C1011" w:rsidP="00A92674">
      <w:pPr>
        <w:pStyle w:val="NoSpacing"/>
        <w:jc w:val="both"/>
        <w:rPr>
          <w:rFonts w:ascii="Times New Roman" w:hAnsi="Times New Roman"/>
          <w:sz w:val="24"/>
          <w:szCs w:val="24"/>
          <w:lang w:bidi="ar-SA"/>
        </w:rPr>
      </w:pPr>
      <w:r w:rsidRPr="00334B8A">
        <w:rPr>
          <w:rFonts w:ascii="Times New Roman" w:hAnsi="Times New Roman"/>
          <w:sz w:val="24"/>
          <w:szCs w:val="24"/>
        </w:rPr>
        <w:t>Advantages of Linked Lists</w:t>
      </w:r>
    </w:p>
    <w:p w14:paraId="7AC07E83" w14:textId="77777777" w:rsidR="000C1011" w:rsidRPr="00334B8A" w:rsidRDefault="000C1011" w:rsidP="00A92674">
      <w:pPr>
        <w:numPr>
          <w:ilvl w:val="0"/>
          <w:numId w:val="29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lastRenderedPageBreak/>
        <w:t>They are a dynamic in nature which allocates the memory when required.</w:t>
      </w:r>
    </w:p>
    <w:p w14:paraId="45C25DD4" w14:textId="77777777" w:rsidR="000C1011" w:rsidRPr="00334B8A" w:rsidRDefault="000C1011" w:rsidP="00A92674">
      <w:pPr>
        <w:numPr>
          <w:ilvl w:val="0"/>
          <w:numId w:val="29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>Insertion and deletion operations can be easily implemented.</w:t>
      </w:r>
    </w:p>
    <w:p w14:paraId="4C9659C5" w14:textId="77777777" w:rsidR="000C1011" w:rsidRPr="00334B8A" w:rsidRDefault="000C1011" w:rsidP="00A92674">
      <w:pPr>
        <w:numPr>
          <w:ilvl w:val="0"/>
          <w:numId w:val="29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>Stacks and queues can be easily executed.</w:t>
      </w:r>
    </w:p>
    <w:p w14:paraId="3EFEA68B" w14:textId="77777777" w:rsidR="000C1011" w:rsidRPr="00334B8A" w:rsidRDefault="000C1011" w:rsidP="00A92674">
      <w:pPr>
        <w:numPr>
          <w:ilvl w:val="0"/>
          <w:numId w:val="29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>Linked List reduces the access time.</w:t>
      </w:r>
    </w:p>
    <w:p w14:paraId="47B674C2" w14:textId="77777777" w:rsidR="000C1011" w:rsidRPr="00334B8A" w:rsidRDefault="000C1011" w:rsidP="00A92674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>Disadvantages of Linked Lists</w:t>
      </w:r>
    </w:p>
    <w:p w14:paraId="3DAA0C1F" w14:textId="77777777" w:rsidR="000C1011" w:rsidRPr="00334B8A" w:rsidRDefault="000C1011" w:rsidP="00A92674">
      <w:pPr>
        <w:numPr>
          <w:ilvl w:val="0"/>
          <w:numId w:val="30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</w:rPr>
        <w:t>The memory is wasted as pointers require extra memory for storage.</w:t>
      </w:r>
    </w:p>
    <w:p w14:paraId="3F9FCC57" w14:textId="77777777" w:rsidR="000C1011" w:rsidRPr="00334B8A" w:rsidRDefault="000C1011" w:rsidP="00A92674">
      <w:pPr>
        <w:numPr>
          <w:ilvl w:val="0"/>
          <w:numId w:val="30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</w:rPr>
      </w:pPr>
      <w:r w:rsidRPr="00334B8A">
        <w:rPr>
          <w:rFonts w:ascii="Times New Roman" w:hAnsi="Times New Roman"/>
        </w:rPr>
        <w:t>No element can be accessed randomly; it has to access each node sequentially.</w:t>
      </w:r>
    </w:p>
    <w:p w14:paraId="706EFF97" w14:textId="30CE9D30" w:rsidR="000C1011" w:rsidRPr="00334B8A" w:rsidRDefault="000C1011" w:rsidP="00A92674">
      <w:pPr>
        <w:numPr>
          <w:ilvl w:val="0"/>
          <w:numId w:val="30"/>
        </w:numPr>
        <w:spacing w:before="100" w:beforeAutospacing="1" w:after="100" w:afterAutospacing="1" w:line="450" w:lineRule="atLeast"/>
        <w:jc w:val="both"/>
        <w:rPr>
          <w:rFonts w:ascii="Times New Roman" w:hAnsi="Times New Roman"/>
        </w:rPr>
      </w:pPr>
      <w:r w:rsidRPr="00334B8A">
        <w:rPr>
          <w:rFonts w:ascii="Times New Roman" w:hAnsi="Times New Roman"/>
        </w:rPr>
        <w:t>Reverse Traversing is difficult in linked list.</w:t>
      </w:r>
    </w:p>
    <w:p w14:paraId="01711927" w14:textId="24AE85D8" w:rsidR="006F64B6" w:rsidRPr="00334B8A" w:rsidRDefault="006F64B6" w:rsidP="00A92674">
      <w:pPr>
        <w:spacing w:before="100" w:beforeAutospacing="1" w:after="100" w:afterAutospacing="1" w:line="450" w:lineRule="atLeast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 xml:space="preserve">Few essential Methods in lists </w:t>
      </w:r>
    </w:p>
    <w:p w14:paraId="23D06C25" w14:textId="5D478622" w:rsidR="00A24912" w:rsidRPr="00334B8A" w:rsidRDefault="00A24912" w:rsidP="00A92674">
      <w:pPr>
        <w:spacing w:before="100" w:beforeAutospacing="1" w:after="100" w:afterAutospacing="1"/>
        <w:ind w:left="36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34B8A">
        <w:rPr>
          <w:rFonts w:ascii="Times New Roman" w:hAnsi="Times New Roman"/>
          <w:sz w:val="24"/>
          <w:szCs w:val="24"/>
        </w:rPr>
        <w:t>emplace_back</w:t>
      </w:r>
      <w:proofErr w:type="spellEnd"/>
      <w:r w:rsidRPr="00334B8A">
        <w:rPr>
          <w:rFonts w:ascii="Times New Roman" w:hAnsi="Times New Roman"/>
          <w:sz w:val="24"/>
          <w:szCs w:val="24"/>
        </w:rPr>
        <w:t xml:space="preserve"> </w:t>
      </w:r>
      <w:r w:rsidR="00C665B8" w:rsidRPr="00334B8A">
        <w:rPr>
          <w:rFonts w:ascii="Times New Roman" w:hAnsi="Times New Roman"/>
          <w:sz w:val="24"/>
          <w:szCs w:val="24"/>
        </w:rPr>
        <w:sym w:font="Wingdings" w:char="F0E8"/>
      </w:r>
      <w:r w:rsidRPr="00334B8A">
        <w:rPr>
          <w:rFonts w:ascii="Times New Roman" w:hAnsi="Times New Roman"/>
          <w:sz w:val="24"/>
          <w:szCs w:val="24"/>
        </w:rPr>
        <w:t xml:space="preserve"> </w:t>
      </w:r>
      <w:r w:rsidRPr="00334B8A">
        <w:rPr>
          <w:rFonts w:ascii="Times New Roman" w:hAnsi="Times New Roman"/>
          <w:sz w:val="24"/>
          <w:szCs w:val="24"/>
          <w:shd w:val="clear" w:color="auto" w:fill="FFFFFF"/>
        </w:rPr>
        <w:t>constructs an element in-place at the end</w:t>
      </w:r>
      <w:r w:rsidR="00C665B8" w:rsidRPr="00334B8A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6D0666D8" w14:textId="6720420D" w:rsidR="00A24912" w:rsidRPr="00334B8A" w:rsidRDefault="00A24912" w:rsidP="00A92674">
      <w:pPr>
        <w:spacing w:before="100" w:beforeAutospacing="1" w:after="100" w:afterAutospacing="1"/>
        <w:ind w:left="360" w:firstLine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334B8A">
        <w:rPr>
          <w:rFonts w:ascii="Times New Roman" w:hAnsi="Times New Roman"/>
          <w:sz w:val="24"/>
          <w:szCs w:val="24"/>
        </w:rPr>
        <w:t>pop_back</w:t>
      </w:r>
      <w:proofErr w:type="spellEnd"/>
      <w:r w:rsidRPr="00334B8A">
        <w:rPr>
          <w:rFonts w:ascii="Times New Roman" w:hAnsi="Times New Roman"/>
          <w:sz w:val="24"/>
          <w:szCs w:val="24"/>
        </w:rPr>
        <w:t xml:space="preserve"> </w:t>
      </w:r>
      <w:r w:rsidR="00C665B8" w:rsidRPr="00334B8A">
        <w:rPr>
          <w:rFonts w:ascii="Times New Roman" w:hAnsi="Times New Roman"/>
          <w:sz w:val="24"/>
          <w:szCs w:val="24"/>
        </w:rPr>
        <w:sym w:font="Wingdings" w:char="F0E8"/>
      </w:r>
      <w:r w:rsidRPr="00334B8A">
        <w:rPr>
          <w:rFonts w:ascii="Times New Roman" w:hAnsi="Times New Roman"/>
          <w:sz w:val="24"/>
          <w:szCs w:val="24"/>
        </w:rPr>
        <w:t xml:space="preserve"> </w:t>
      </w:r>
      <w:r w:rsidRPr="00334B8A">
        <w:rPr>
          <w:rFonts w:ascii="Times New Roman" w:hAnsi="Times New Roman"/>
          <w:sz w:val="24"/>
          <w:szCs w:val="24"/>
          <w:shd w:val="clear" w:color="auto" w:fill="FFFFFF"/>
        </w:rPr>
        <w:t>removes the last element</w:t>
      </w:r>
      <w:r w:rsidR="00C665B8" w:rsidRPr="00334B8A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565163D8" w14:textId="3671E82B" w:rsidR="006F64B6" w:rsidRPr="00334B8A" w:rsidRDefault="00C665B8" w:rsidP="00A92674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34B8A">
        <w:rPr>
          <w:rFonts w:ascii="Times New Roman" w:hAnsi="Times New Roman"/>
          <w:sz w:val="24"/>
          <w:szCs w:val="24"/>
          <w:shd w:val="clear" w:color="auto" w:fill="FFFFFF"/>
        </w:rPr>
        <w:t xml:space="preserve">insert </w:t>
      </w:r>
      <w:r w:rsidRPr="00334B8A">
        <w:rPr>
          <w:rFonts w:ascii="Times New Roman" w:hAnsi="Times New Roman"/>
          <w:sz w:val="24"/>
          <w:szCs w:val="24"/>
          <w:shd w:val="clear" w:color="auto" w:fill="FFFFFF"/>
        </w:rPr>
        <w:sym w:font="Wingdings" w:char="F0E8"/>
      </w:r>
      <w:r w:rsidRPr="00334B8A">
        <w:rPr>
          <w:rFonts w:ascii="Times New Roman" w:hAnsi="Times New Roman"/>
          <w:sz w:val="24"/>
          <w:szCs w:val="24"/>
          <w:shd w:val="clear" w:color="auto" w:fill="FFFFFF"/>
        </w:rPr>
        <w:t xml:space="preserve"> inserts elements to the list.</w:t>
      </w:r>
    </w:p>
    <w:p w14:paraId="6685B583" w14:textId="2113D4FE" w:rsidR="00A24912" w:rsidRDefault="00A24912" w:rsidP="00A92674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334B8A">
        <w:rPr>
          <w:rFonts w:ascii="Times New Roman" w:hAnsi="Times New Roman"/>
          <w:sz w:val="24"/>
          <w:szCs w:val="24"/>
          <w:shd w:val="clear" w:color="auto" w:fill="FFFFFF"/>
        </w:rPr>
        <w:t>push_back</w:t>
      </w:r>
      <w:proofErr w:type="spellEnd"/>
      <w:r w:rsidRPr="00334B8A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C665B8" w:rsidRPr="00334B8A">
        <w:rPr>
          <w:rFonts w:ascii="Times New Roman" w:hAnsi="Times New Roman"/>
          <w:sz w:val="24"/>
          <w:szCs w:val="24"/>
          <w:shd w:val="clear" w:color="auto" w:fill="FFFFFF"/>
        </w:rPr>
        <w:sym w:font="Wingdings" w:char="F0E8"/>
      </w:r>
      <w:r w:rsidRPr="00334B8A">
        <w:rPr>
          <w:rFonts w:ascii="Times New Roman" w:hAnsi="Times New Roman"/>
          <w:sz w:val="24"/>
          <w:szCs w:val="24"/>
          <w:shd w:val="clear" w:color="auto" w:fill="FFFFFF"/>
        </w:rPr>
        <w:t xml:space="preserve"> adds </w:t>
      </w:r>
      <w:r w:rsidR="00C665B8" w:rsidRPr="00334B8A">
        <w:rPr>
          <w:rFonts w:ascii="Times New Roman" w:hAnsi="Times New Roman"/>
          <w:sz w:val="24"/>
          <w:szCs w:val="24"/>
          <w:shd w:val="clear" w:color="auto" w:fill="FFFFFF"/>
        </w:rPr>
        <w:t>elements at the end.</w:t>
      </w:r>
    </w:p>
    <w:p w14:paraId="10DED371" w14:textId="7007A1DA" w:rsidR="00A92674" w:rsidRDefault="00A92674" w:rsidP="00A92674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6FD91178" w14:textId="399BCE81" w:rsidR="00A92674" w:rsidRDefault="00A92674" w:rsidP="00A92674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94E048E" w14:textId="04D30D53" w:rsidR="00A92674" w:rsidRDefault="00A92674" w:rsidP="00A92674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FB2DFDA" w14:textId="35AE122F" w:rsidR="00A92674" w:rsidRDefault="00A92674" w:rsidP="00A92674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1FC6851" w14:textId="140B3D48" w:rsidR="00A92674" w:rsidRDefault="00A92674" w:rsidP="00A92674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E3ABBFD" w14:textId="0DCEF0C8" w:rsidR="00A92674" w:rsidRDefault="00A92674" w:rsidP="00A92674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56F7DA1C" w14:textId="5D01E350" w:rsidR="00A92674" w:rsidRDefault="00A92674" w:rsidP="00A92674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C7A5313" w14:textId="28C0C7FF" w:rsidR="00A92674" w:rsidRDefault="00A92674" w:rsidP="00A92674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6C53ABC" w14:textId="06A56385" w:rsidR="00A92674" w:rsidRDefault="00A92674" w:rsidP="00A92674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1376CEAD" w14:textId="12057CF2" w:rsidR="00672828" w:rsidRPr="00334B8A" w:rsidRDefault="00672828" w:rsidP="00A92674">
      <w:pPr>
        <w:pStyle w:val="Heading1"/>
        <w:jc w:val="both"/>
        <w:rPr>
          <w:rFonts w:ascii="Times New Roman" w:hAnsi="Times New Roman"/>
          <w:sz w:val="28"/>
          <w:szCs w:val="28"/>
          <w:u w:val="single"/>
        </w:rPr>
      </w:pPr>
      <w:bookmarkStart w:id="20" w:name="_Toc59870428"/>
      <w:r w:rsidRPr="00334B8A">
        <w:rPr>
          <w:rFonts w:ascii="Times New Roman" w:hAnsi="Times New Roman"/>
          <w:sz w:val="28"/>
          <w:szCs w:val="28"/>
          <w:u w:val="single"/>
        </w:rPr>
        <w:lastRenderedPageBreak/>
        <w:t xml:space="preserve">Activity – </w:t>
      </w:r>
      <w:r w:rsidR="006F64B6" w:rsidRPr="00334B8A">
        <w:rPr>
          <w:rFonts w:ascii="Times New Roman" w:hAnsi="Times New Roman"/>
          <w:sz w:val="28"/>
          <w:szCs w:val="28"/>
          <w:u w:val="single"/>
        </w:rPr>
        <w:t>3</w:t>
      </w:r>
      <w:r w:rsidRPr="00334B8A">
        <w:rPr>
          <w:rFonts w:ascii="Times New Roman" w:hAnsi="Times New Roman"/>
          <w:sz w:val="28"/>
          <w:szCs w:val="28"/>
          <w:u w:val="single"/>
        </w:rPr>
        <w:t xml:space="preserve"> </w:t>
      </w:r>
      <w:r w:rsidR="00DB65E5" w:rsidRPr="00334B8A">
        <w:rPr>
          <w:rFonts w:ascii="Times New Roman" w:hAnsi="Times New Roman"/>
          <w:sz w:val="28"/>
          <w:szCs w:val="28"/>
          <w:u w:val="single"/>
        </w:rPr>
        <w:t>– Individual</w:t>
      </w:r>
      <w:r w:rsidR="006F64B6" w:rsidRPr="00334B8A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334B8A">
        <w:rPr>
          <w:rFonts w:ascii="Times New Roman" w:hAnsi="Times New Roman"/>
          <w:sz w:val="28"/>
          <w:szCs w:val="28"/>
          <w:u w:val="single"/>
        </w:rPr>
        <w:t>Activity</w:t>
      </w:r>
      <w:bookmarkEnd w:id="20"/>
      <w:r w:rsidRPr="00334B8A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678959EE" w14:textId="77777777" w:rsidR="00672828" w:rsidRPr="007E3B52" w:rsidRDefault="00672828" w:rsidP="00A92674">
      <w:pPr>
        <w:pStyle w:val="Heading2"/>
        <w:jc w:val="both"/>
        <w:rPr>
          <w:rFonts w:ascii="Times New Roman" w:hAnsi="Times New Roman"/>
          <w:b/>
          <w:sz w:val="28"/>
          <w:szCs w:val="28"/>
          <w:u w:val="single"/>
        </w:rPr>
      </w:pPr>
      <w:bookmarkStart w:id="21" w:name="_Toc59870429"/>
      <w:r w:rsidRPr="007E3B52">
        <w:rPr>
          <w:rFonts w:ascii="Times New Roman" w:hAnsi="Times New Roman"/>
          <w:b/>
          <w:sz w:val="28"/>
          <w:szCs w:val="28"/>
          <w:u w:val="single"/>
        </w:rPr>
        <w:t>Goal</w:t>
      </w:r>
      <w:bookmarkEnd w:id="21"/>
      <w:r w:rsidRPr="007E3B52"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14:paraId="1B4BED02" w14:textId="77777777" w:rsidR="00672828" w:rsidRPr="00334B8A" w:rsidRDefault="00672828" w:rsidP="00A92674">
      <w:pPr>
        <w:ind w:firstLine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AD02EA2" w14:textId="6F91D7BA" w:rsidR="00672828" w:rsidRPr="00334B8A" w:rsidRDefault="00DB65E5" w:rsidP="00A92674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 xml:space="preserve">To have a hands on experience on </w:t>
      </w:r>
      <w:r w:rsidR="00334B8A" w:rsidRPr="00334B8A">
        <w:rPr>
          <w:rFonts w:ascii="Times New Roman" w:hAnsi="Times New Roman"/>
          <w:sz w:val="24"/>
          <w:szCs w:val="24"/>
        </w:rPr>
        <w:t>STL concepts</w:t>
      </w:r>
      <w:r w:rsidRPr="00334B8A">
        <w:rPr>
          <w:rFonts w:ascii="Times New Roman" w:hAnsi="Times New Roman"/>
          <w:sz w:val="24"/>
          <w:szCs w:val="24"/>
        </w:rPr>
        <w:t>, string functions and test fixtures.</w:t>
      </w:r>
    </w:p>
    <w:p w14:paraId="065D63A1" w14:textId="115F87E3" w:rsidR="008D3993" w:rsidRDefault="00672828" w:rsidP="00A92674">
      <w:pPr>
        <w:pStyle w:val="Heading2"/>
        <w:jc w:val="both"/>
        <w:rPr>
          <w:rFonts w:ascii="Times New Roman" w:hAnsi="Times New Roman"/>
          <w:sz w:val="28"/>
          <w:szCs w:val="28"/>
          <w:u w:val="single"/>
        </w:rPr>
      </w:pPr>
      <w:bookmarkStart w:id="22" w:name="_Toc59870430"/>
      <w:r w:rsidRPr="007E3B52">
        <w:rPr>
          <w:rFonts w:ascii="Times New Roman" w:hAnsi="Times New Roman"/>
          <w:b/>
          <w:sz w:val="28"/>
          <w:szCs w:val="28"/>
          <w:u w:val="single"/>
        </w:rPr>
        <w:t>Type of Activity – Individual activity</w:t>
      </w:r>
      <w:bookmarkEnd w:id="22"/>
      <w:r w:rsidRPr="007E3B52"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14:paraId="18ECC69D" w14:textId="3B5C4CBD" w:rsidR="007E3B52" w:rsidRDefault="007E3B52" w:rsidP="00A92674">
      <w:pPr>
        <w:jc w:val="both"/>
      </w:pPr>
    </w:p>
    <w:p w14:paraId="10D5931A" w14:textId="77777777" w:rsidR="007E3B52" w:rsidRPr="00334B8A" w:rsidRDefault="007E3B52" w:rsidP="00A92674">
      <w:pPr>
        <w:jc w:val="both"/>
        <w:rPr>
          <w:rFonts w:ascii="Times New Roman" w:hAnsi="Times New Roman"/>
          <w:b/>
          <w:sz w:val="28"/>
          <w:szCs w:val="28"/>
        </w:rPr>
      </w:pPr>
      <w:r w:rsidRPr="00334B8A">
        <w:rPr>
          <w:rFonts w:ascii="Times New Roman" w:hAnsi="Times New Roman"/>
          <w:b/>
          <w:sz w:val="28"/>
          <w:szCs w:val="28"/>
        </w:rPr>
        <w:t>Learning Outcomes</w:t>
      </w:r>
    </w:p>
    <w:p w14:paraId="6C78FC2C" w14:textId="77777777" w:rsidR="007E3B52" w:rsidRPr="00334B8A" w:rsidRDefault="007E3B52" w:rsidP="00A92674">
      <w:pPr>
        <w:jc w:val="both"/>
        <w:rPr>
          <w:rFonts w:ascii="Times New Roman" w:hAnsi="Times New Roman"/>
          <w:sz w:val="24"/>
          <w:szCs w:val="24"/>
        </w:rPr>
      </w:pPr>
    </w:p>
    <w:p w14:paraId="786F18DF" w14:textId="77777777" w:rsidR="007E3B52" w:rsidRPr="00334B8A" w:rsidRDefault="007E3B52" w:rsidP="00A92674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 xml:space="preserve">Used test fixtures to access functions without creating an object always and using the pointer to access the function in the class. </w:t>
      </w:r>
    </w:p>
    <w:p w14:paraId="591A0AA3" w14:textId="77777777" w:rsidR="007E3B52" w:rsidRPr="00334B8A" w:rsidRDefault="007E3B52" w:rsidP="00A92674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>Implemented various string operator overloading functions to implement operator overloading concepts.</w:t>
      </w:r>
    </w:p>
    <w:p w14:paraId="5716F125" w14:textId="6EC84E60" w:rsidR="007E3B52" w:rsidRPr="00334B8A" w:rsidRDefault="007E3B52" w:rsidP="00A92674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 xml:space="preserve">Learnt to implement various STL methods like – insert (), </w:t>
      </w:r>
      <w:r w:rsidR="001D171A" w:rsidRPr="00334B8A">
        <w:rPr>
          <w:rFonts w:ascii="Times New Roman" w:hAnsi="Times New Roman"/>
          <w:sz w:val="24"/>
          <w:szCs w:val="24"/>
        </w:rPr>
        <w:t>pushback (</w:t>
      </w:r>
      <w:r w:rsidRPr="00334B8A">
        <w:rPr>
          <w:rFonts w:ascii="Times New Roman" w:hAnsi="Times New Roman"/>
          <w:sz w:val="24"/>
          <w:szCs w:val="24"/>
        </w:rPr>
        <w:t xml:space="preserve">), </w:t>
      </w:r>
      <w:r w:rsidR="001D171A" w:rsidRPr="00334B8A">
        <w:rPr>
          <w:rFonts w:ascii="Times New Roman" w:hAnsi="Times New Roman"/>
          <w:sz w:val="24"/>
          <w:szCs w:val="24"/>
        </w:rPr>
        <w:t xml:space="preserve">emplace </w:t>
      </w:r>
      <w:bookmarkStart w:id="23" w:name="_GoBack"/>
      <w:bookmarkEnd w:id="23"/>
      <w:r w:rsidR="001D171A" w:rsidRPr="00334B8A">
        <w:rPr>
          <w:rFonts w:ascii="Times New Roman" w:hAnsi="Times New Roman"/>
          <w:sz w:val="24"/>
          <w:szCs w:val="24"/>
        </w:rPr>
        <w:t>back (</w:t>
      </w:r>
      <w:r w:rsidRPr="00334B8A">
        <w:rPr>
          <w:rFonts w:ascii="Times New Roman" w:hAnsi="Times New Roman"/>
          <w:sz w:val="24"/>
          <w:szCs w:val="24"/>
        </w:rPr>
        <w:t>).</w:t>
      </w:r>
    </w:p>
    <w:p w14:paraId="262E01CB" w14:textId="77777777" w:rsidR="007E3B52" w:rsidRPr="00334B8A" w:rsidRDefault="007E3B52" w:rsidP="00A92674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sz w:val="24"/>
          <w:szCs w:val="24"/>
        </w:rPr>
        <w:t xml:space="preserve">Made use of the concept of iterator to traverse within a list or vector or any type of STL. </w:t>
      </w:r>
    </w:p>
    <w:p w14:paraId="4E078B0F" w14:textId="08DD5212" w:rsidR="007E3B52" w:rsidRPr="00334B8A" w:rsidRDefault="007E3B52" w:rsidP="00A92674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 w:rsidRPr="00334B8A">
        <w:rPr>
          <w:rFonts w:ascii="Times New Roman" w:hAnsi="Times New Roman"/>
          <w:b/>
          <w:sz w:val="24"/>
          <w:szCs w:val="24"/>
        </w:rPr>
        <w:t>Programs executed</w:t>
      </w:r>
      <w:r w:rsidRPr="00334B8A">
        <w:rPr>
          <w:rFonts w:ascii="Times New Roman" w:hAnsi="Times New Roman"/>
          <w:sz w:val="24"/>
          <w:szCs w:val="24"/>
        </w:rPr>
        <w:t xml:space="preserve"> are – </w:t>
      </w:r>
      <w:proofErr w:type="spellStart"/>
      <w:r w:rsidRPr="00334B8A">
        <w:rPr>
          <w:rFonts w:ascii="Times New Roman" w:hAnsi="Times New Roman"/>
          <w:sz w:val="24"/>
          <w:szCs w:val="24"/>
        </w:rPr>
        <w:t>MySring</w:t>
      </w:r>
      <w:proofErr w:type="spellEnd"/>
      <w:r w:rsidRPr="00334B8A">
        <w:rPr>
          <w:rFonts w:ascii="Times New Roman" w:hAnsi="Times New Roman"/>
          <w:sz w:val="24"/>
          <w:szCs w:val="24"/>
        </w:rPr>
        <w:t xml:space="preserve"> operations, </w:t>
      </w:r>
      <w:r w:rsidR="001D171A" w:rsidRPr="00334B8A">
        <w:rPr>
          <w:rFonts w:ascii="Times New Roman" w:hAnsi="Times New Roman"/>
          <w:sz w:val="24"/>
          <w:szCs w:val="24"/>
        </w:rPr>
        <w:t>Library Book</w:t>
      </w:r>
      <w:r w:rsidRPr="00334B8A">
        <w:rPr>
          <w:rFonts w:ascii="Times New Roman" w:hAnsi="Times New Roman"/>
          <w:sz w:val="24"/>
          <w:szCs w:val="24"/>
        </w:rPr>
        <w:t xml:space="preserve"> using STL and test fixtures on account programs.</w:t>
      </w:r>
    </w:p>
    <w:p w14:paraId="5EF8C19B" w14:textId="77777777" w:rsidR="007E3B52" w:rsidRPr="007E3B52" w:rsidRDefault="007E3B52" w:rsidP="00A92674">
      <w:pPr>
        <w:jc w:val="both"/>
      </w:pPr>
    </w:p>
    <w:p w14:paraId="7E4D4BB1" w14:textId="45F93CDD" w:rsidR="00C3711B" w:rsidRDefault="00C3711B" w:rsidP="00A92674">
      <w:pPr>
        <w:jc w:val="both"/>
        <w:rPr>
          <w:rFonts w:ascii="Times New Roman" w:hAnsi="Times New Roman"/>
        </w:rPr>
      </w:pPr>
    </w:p>
    <w:p w14:paraId="05A0BC43" w14:textId="0B56A423" w:rsidR="000E3BA4" w:rsidRDefault="000E3BA4" w:rsidP="00A92674">
      <w:pPr>
        <w:jc w:val="both"/>
        <w:rPr>
          <w:rFonts w:ascii="Times New Roman" w:hAnsi="Times New Roman"/>
        </w:rPr>
      </w:pPr>
    </w:p>
    <w:p w14:paraId="15E37902" w14:textId="607A6968" w:rsidR="00A92674" w:rsidRDefault="00A92674" w:rsidP="00A92674">
      <w:pPr>
        <w:jc w:val="both"/>
        <w:rPr>
          <w:rFonts w:ascii="Times New Roman" w:hAnsi="Times New Roman"/>
        </w:rPr>
      </w:pPr>
    </w:p>
    <w:p w14:paraId="532A95AB" w14:textId="7233528A" w:rsidR="00A92674" w:rsidRDefault="00A92674" w:rsidP="00A92674">
      <w:pPr>
        <w:jc w:val="both"/>
        <w:rPr>
          <w:rFonts w:ascii="Times New Roman" w:hAnsi="Times New Roman"/>
        </w:rPr>
      </w:pPr>
    </w:p>
    <w:p w14:paraId="35F275A3" w14:textId="109CB886" w:rsidR="00A92674" w:rsidRDefault="00A92674" w:rsidP="00A92674">
      <w:pPr>
        <w:jc w:val="both"/>
        <w:rPr>
          <w:rFonts w:ascii="Times New Roman" w:hAnsi="Times New Roman"/>
        </w:rPr>
      </w:pPr>
    </w:p>
    <w:p w14:paraId="675FA912" w14:textId="009FBD9E" w:rsidR="00A92674" w:rsidRDefault="00A92674" w:rsidP="00A92674">
      <w:pPr>
        <w:jc w:val="both"/>
        <w:rPr>
          <w:rFonts w:ascii="Times New Roman" w:hAnsi="Times New Roman"/>
        </w:rPr>
      </w:pPr>
    </w:p>
    <w:p w14:paraId="0B3A0070" w14:textId="44A1701B" w:rsidR="00A92674" w:rsidRDefault="00A92674" w:rsidP="00A92674">
      <w:pPr>
        <w:jc w:val="both"/>
        <w:rPr>
          <w:rFonts w:ascii="Times New Roman" w:hAnsi="Times New Roman"/>
        </w:rPr>
      </w:pPr>
    </w:p>
    <w:p w14:paraId="00568C96" w14:textId="739A9BC3" w:rsidR="00A92674" w:rsidRDefault="00A92674" w:rsidP="00A92674">
      <w:pPr>
        <w:jc w:val="both"/>
        <w:rPr>
          <w:rFonts w:ascii="Times New Roman" w:hAnsi="Times New Roman"/>
        </w:rPr>
      </w:pPr>
    </w:p>
    <w:p w14:paraId="0D566B7F" w14:textId="3878C483" w:rsidR="00A92674" w:rsidRDefault="00A92674" w:rsidP="00A92674">
      <w:pPr>
        <w:jc w:val="both"/>
        <w:rPr>
          <w:rFonts w:ascii="Times New Roman" w:hAnsi="Times New Roman"/>
        </w:rPr>
      </w:pPr>
    </w:p>
    <w:p w14:paraId="0C17A9F6" w14:textId="48A32F4F" w:rsidR="00A92674" w:rsidRDefault="00A92674" w:rsidP="00A92674">
      <w:pPr>
        <w:jc w:val="both"/>
        <w:rPr>
          <w:rFonts w:ascii="Times New Roman" w:hAnsi="Times New Roman"/>
        </w:rPr>
      </w:pPr>
    </w:p>
    <w:p w14:paraId="375ABD3F" w14:textId="507011DF" w:rsidR="00A92674" w:rsidRDefault="00A92674" w:rsidP="00A92674">
      <w:pPr>
        <w:jc w:val="both"/>
        <w:rPr>
          <w:rFonts w:ascii="Times New Roman" w:hAnsi="Times New Roman"/>
        </w:rPr>
      </w:pPr>
    </w:p>
    <w:p w14:paraId="766A65DC" w14:textId="7B437A3B" w:rsidR="00A92674" w:rsidRDefault="00A92674" w:rsidP="00A92674">
      <w:pPr>
        <w:jc w:val="both"/>
        <w:rPr>
          <w:rFonts w:ascii="Times New Roman" w:hAnsi="Times New Roman"/>
        </w:rPr>
      </w:pPr>
    </w:p>
    <w:p w14:paraId="66B516AD" w14:textId="117656BE" w:rsidR="00A92674" w:rsidRDefault="00A92674" w:rsidP="00A92674">
      <w:pPr>
        <w:jc w:val="both"/>
        <w:rPr>
          <w:rFonts w:ascii="Times New Roman" w:hAnsi="Times New Roman"/>
        </w:rPr>
      </w:pPr>
    </w:p>
    <w:p w14:paraId="03EA7AD6" w14:textId="475F019F" w:rsidR="00A92674" w:rsidRDefault="00A92674" w:rsidP="00A92674">
      <w:pPr>
        <w:jc w:val="both"/>
        <w:rPr>
          <w:rFonts w:ascii="Times New Roman" w:hAnsi="Times New Roman"/>
        </w:rPr>
      </w:pPr>
    </w:p>
    <w:p w14:paraId="22CE11F2" w14:textId="07B75A5D" w:rsidR="00A92674" w:rsidRDefault="00A92674" w:rsidP="00A92674">
      <w:pPr>
        <w:jc w:val="both"/>
        <w:rPr>
          <w:rFonts w:ascii="Times New Roman" w:hAnsi="Times New Roman"/>
        </w:rPr>
      </w:pPr>
    </w:p>
    <w:p w14:paraId="2012678C" w14:textId="353A025E" w:rsidR="00A92674" w:rsidRDefault="00A92674" w:rsidP="00A92674">
      <w:pPr>
        <w:jc w:val="both"/>
        <w:rPr>
          <w:rFonts w:ascii="Times New Roman" w:hAnsi="Times New Roman"/>
        </w:rPr>
      </w:pPr>
    </w:p>
    <w:p w14:paraId="0D799BE8" w14:textId="76F7B754" w:rsidR="00A92674" w:rsidRDefault="00A92674" w:rsidP="00A92674">
      <w:pPr>
        <w:jc w:val="both"/>
        <w:rPr>
          <w:rFonts w:ascii="Times New Roman" w:hAnsi="Times New Roman"/>
        </w:rPr>
      </w:pPr>
    </w:p>
    <w:p w14:paraId="1840FF70" w14:textId="7753F463" w:rsidR="00A92674" w:rsidRDefault="00A92674" w:rsidP="00A92674">
      <w:pPr>
        <w:jc w:val="both"/>
        <w:rPr>
          <w:rFonts w:ascii="Times New Roman" w:hAnsi="Times New Roman"/>
        </w:rPr>
      </w:pPr>
    </w:p>
    <w:p w14:paraId="6AD35F57" w14:textId="55FEA88B" w:rsidR="00A92674" w:rsidRDefault="00A92674" w:rsidP="00A92674">
      <w:pPr>
        <w:jc w:val="both"/>
        <w:rPr>
          <w:rFonts w:ascii="Times New Roman" w:hAnsi="Times New Roman"/>
        </w:rPr>
      </w:pPr>
    </w:p>
    <w:p w14:paraId="2594CF4A" w14:textId="253B7FFF" w:rsidR="00A92674" w:rsidRDefault="00A92674" w:rsidP="00A92674">
      <w:pPr>
        <w:jc w:val="both"/>
        <w:rPr>
          <w:rFonts w:ascii="Times New Roman" w:hAnsi="Times New Roman"/>
        </w:rPr>
      </w:pPr>
    </w:p>
    <w:p w14:paraId="76AA2A1B" w14:textId="548676EE" w:rsidR="00A92674" w:rsidRDefault="00A92674" w:rsidP="00A92674">
      <w:pPr>
        <w:jc w:val="both"/>
        <w:rPr>
          <w:rFonts w:ascii="Times New Roman" w:hAnsi="Times New Roman"/>
        </w:rPr>
      </w:pPr>
    </w:p>
    <w:p w14:paraId="458D623A" w14:textId="3EB745A6" w:rsidR="00A92674" w:rsidRDefault="00A92674" w:rsidP="00A92674">
      <w:pPr>
        <w:jc w:val="both"/>
        <w:rPr>
          <w:rFonts w:ascii="Times New Roman" w:hAnsi="Times New Roman"/>
        </w:rPr>
      </w:pPr>
    </w:p>
    <w:p w14:paraId="17F7D3B0" w14:textId="20839E49" w:rsidR="00A92674" w:rsidRDefault="00A92674" w:rsidP="00A92674">
      <w:pPr>
        <w:jc w:val="both"/>
        <w:rPr>
          <w:rFonts w:ascii="Times New Roman" w:hAnsi="Times New Roman"/>
        </w:rPr>
      </w:pPr>
    </w:p>
    <w:p w14:paraId="745C1096" w14:textId="4343B08E" w:rsidR="00A92674" w:rsidRDefault="00A92674" w:rsidP="00A92674">
      <w:pPr>
        <w:jc w:val="both"/>
        <w:rPr>
          <w:rFonts w:ascii="Times New Roman" w:hAnsi="Times New Roman"/>
        </w:rPr>
      </w:pPr>
    </w:p>
    <w:p w14:paraId="16D901B2" w14:textId="77777777" w:rsidR="00A92674" w:rsidRDefault="00A92674" w:rsidP="00A92674">
      <w:pPr>
        <w:jc w:val="both"/>
        <w:rPr>
          <w:rFonts w:ascii="Times New Roman" w:hAnsi="Times New Roman"/>
        </w:rPr>
      </w:pPr>
    </w:p>
    <w:p w14:paraId="60593BFE" w14:textId="77777777" w:rsidR="000E3BA4" w:rsidRPr="00334B8A" w:rsidRDefault="000E3BA4" w:rsidP="00A92674">
      <w:pPr>
        <w:jc w:val="both"/>
        <w:rPr>
          <w:rFonts w:ascii="Times New Roman" w:hAnsi="Times New Roman"/>
        </w:rPr>
      </w:pPr>
    </w:p>
    <w:p w14:paraId="7693AFA3" w14:textId="5412B4BF" w:rsidR="000E3BA4" w:rsidRDefault="000E3BA4" w:rsidP="00A92674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24" w:name="_Toc59870431"/>
      <w:r w:rsidRPr="000E3BA4">
        <w:rPr>
          <w:rFonts w:ascii="Times New Roman" w:hAnsi="Times New Roman"/>
          <w:sz w:val="28"/>
          <w:szCs w:val="28"/>
        </w:rPr>
        <w:lastRenderedPageBreak/>
        <w:t>References</w:t>
      </w:r>
      <w:bookmarkEnd w:id="24"/>
      <w:r w:rsidRPr="000E3BA4">
        <w:rPr>
          <w:rFonts w:ascii="Times New Roman" w:hAnsi="Times New Roman"/>
          <w:sz w:val="28"/>
          <w:szCs w:val="28"/>
        </w:rPr>
        <w:t xml:space="preserve"> </w:t>
      </w:r>
    </w:p>
    <w:p w14:paraId="6CACF3DA" w14:textId="0FF5D892" w:rsidR="00423694" w:rsidRDefault="00423694" w:rsidP="00A92674">
      <w:pPr>
        <w:jc w:val="both"/>
      </w:pPr>
    </w:p>
    <w:p w14:paraId="4646EC85" w14:textId="62CA6ECC" w:rsidR="00423694" w:rsidRDefault="00B16F40" w:rsidP="00A92674">
      <w:pPr>
        <w:pStyle w:val="Standard"/>
        <w:numPr>
          <w:ilvl w:val="0"/>
          <w:numId w:val="36"/>
        </w:numPr>
        <w:spacing w:before="114" w:after="114"/>
        <w:jc w:val="both"/>
        <w:rPr>
          <w:b/>
          <w:bCs/>
          <w:sz w:val="28"/>
          <w:szCs w:val="28"/>
        </w:rPr>
      </w:pPr>
      <w:hyperlink r:id="rId16" w:history="1">
        <w:r w:rsidR="00423694" w:rsidRPr="00E85BA0">
          <w:rPr>
            <w:rStyle w:val="Hyperlink"/>
            <w:sz w:val="28"/>
            <w:szCs w:val="28"/>
          </w:rPr>
          <w:t>https://en.cppreference.com/w/cpp/container</w:t>
        </w:r>
      </w:hyperlink>
    </w:p>
    <w:p w14:paraId="29EC75D9" w14:textId="3C2CABF6" w:rsidR="00423694" w:rsidRDefault="00B16F40" w:rsidP="00A92674">
      <w:pPr>
        <w:pStyle w:val="Standard"/>
        <w:numPr>
          <w:ilvl w:val="0"/>
          <w:numId w:val="36"/>
        </w:numPr>
        <w:spacing w:before="114" w:after="114"/>
        <w:jc w:val="both"/>
        <w:rPr>
          <w:b/>
          <w:bCs/>
          <w:sz w:val="28"/>
          <w:szCs w:val="28"/>
        </w:rPr>
      </w:pPr>
      <w:hyperlink r:id="rId17" w:history="1">
        <w:r w:rsidR="00423694" w:rsidRPr="00E85BA0">
          <w:rPr>
            <w:rStyle w:val="Hyperlink"/>
            <w:sz w:val="28"/>
            <w:szCs w:val="28"/>
          </w:rPr>
          <w:t>https://www.cplusplus.com/doc/tutorial/templates/</w:t>
        </w:r>
      </w:hyperlink>
    </w:p>
    <w:p w14:paraId="6F71BCE7" w14:textId="6DC757DC" w:rsidR="00423694" w:rsidRDefault="00B16F40" w:rsidP="00A92674">
      <w:pPr>
        <w:pStyle w:val="Standard"/>
        <w:numPr>
          <w:ilvl w:val="0"/>
          <w:numId w:val="36"/>
        </w:numPr>
        <w:spacing w:before="114" w:after="114"/>
        <w:jc w:val="both"/>
        <w:rPr>
          <w:b/>
          <w:bCs/>
          <w:sz w:val="28"/>
          <w:szCs w:val="28"/>
        </w:rPr>
      </w:pPr>
      <w:hyperlink r:id="rId18" w:history="1">
        <w:r w:rsidR="00423694" w:rsidRPr="00E85BA0">
          <w:rPr>
            <w:rStyle w:val="Hyperlink"/>
            <w:sz w:val="28"/>
            <w:szCs w:val="28"/>
          </w:rPr>
          <w:t>https://www.geeksforgeeks.org/initialize-a-vector-in-cpp-different-ways/?ref=leftbar-rightbar</w:t>
        </w:r>
      </w:hyperlink>
    </w:p>
    <w:p w14:paraId="7968D729" w14:textId="2218DAEC" w:rsidR="00423694" w:rsidRDefault="00B16F40" w:rsidP="00A92674">
      <w:pPr>
        <w:pStyle w:val="Standard"/>
        <w:numPr>
          <w:ilvl w:val="0"/>
          <w:numId w:val="36"/>
        </w:numPr>
        <w:spacing w:before="114" w:after="114"/>
        <w:jc w:val="both"/>
        <w:rPr>
          <w:b/>
          <w:bCs/>
          <w:sz w:val="28"/>
          <w:szCs w:val="28"/>
        </w:rPr>
      </w:pPr>
      <w:hyperlink r:id="rId19" w:history="1">
        <w:r w:rsidR="00423694" w:rsidRPr="00E85BA0">
          <w:rPr>
            <w:rStyle w:val="Hyperlink"/>
            <w:sz w:val="28"/>
            <w:szCs w:val="28"/>
          </w:rPr>
          <w:t>https://www.learncpp.com/cpp-tutorial/introduction-to-operator-overloading/</w:t>
        </w:r>
      </w:hyperlink>
    </w:p>
    <w:p w14:paraId="461339CE" w14:textId="77777777" w:rsidR="00423694" w:rsidRDefault="00423694" w:rsidP="00A92674">
      <w:pPr>
        <w:pStyle w:val="Standard"/>
        <w:spacing w:before="114" w:after="114"/>
        <w:jc w:val="both"/>
        <w:rPr>
          <w:b/>
          <w:bCs/>
          <w:sz w:val="28"/>
          <w:szCs w:val="28"/>
        </w:rPr>
      </w:pPr>
    </w:p>
    <w:p w14:paraId="6582108F" w14:textId="77777777" w:rsidR="00423694" w:rsidRPr="00423694" w:rsidRDefault="00423694" w:rsidP="00A92674">
      <w:pPr>
        <w:jc w:val="both"/>
      </w:pPr>
    </w:p>
    <w:sectPr w:rsidR="00423694" w:rsidRPr="00423694" w:rsidSect="00015EE5">
      <w:headerReference w:type="default" r:id="rId20"/>
      <w:footerReference w:type="default" r:id="rId21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B8DC6" w14:textId="77777777" w:rsidR="00B16F40" w:rsidRDefault="00B16F40" w:rsidP="006A582B">
      <w:r>
        <w:separator/>
      </w:r>
    </w:p>
  </w:endnote>
  <w:endnote w:type="continuationSeparator" w:id="0">
    <w:p w14:paraId="1FD5A9DC" w14:textId="77777777" w:rsidR="00B16F40" w:rsidRDefault="00B16F40" w:rsidP="006A582B">
      <w:r>
        <w:continuationSeparator/>
      </w:r>
    </w:p>
  </w:endnote>
  <w:endnote w:type="continuationNotice" w:id="1">
    <w:p w14:paraId="15E6A75E" w14:textId="77777777" w:rsidR="00B16F40" w:rsidRDefault="00B16F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unga">
    <w:panose1 w:val="000004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210FD5" w:rsidRDefault="00210FD5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210FD5" w14:paraId="48DC9B57" w14:textId="77777777" w:rsidTr="00107955">
      <w:tc>
        <w:tcPr>
          <w:tcW w:w="3960" w:type="dxa"/>
        </w:tcPr>
        <w:p w14:paraId="3D71A2FD" w14:textId="77777777" w:rsidR="00210FD5" w:rsidRDefault="00210FD5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</w:p>
        <w:p w14:paraId="48DC9B54" w14:textId="4BEF7BEA" w:rsidR="00210FD5" w:rsidRPr="006E044D" w:rsidRDefault="00210FD5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061103EB" w14:textId="77777777" w:rsidR="00210FD5" w:rsidRDefault="00210FD5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  <w:lang w:bidi="ar-SA"/>
            </w:rPr>
          </w:pPr>
        </w:p>
        <w:p w14:paraId="48DC9B55" w14:textId="4B869BBA" w:rsidR="00210FD5" w:rsidRPr="006E044D" w:rsidRDefault="00210FD5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5BA1C3A8" w:rsidR="00210FD5" w:rsidRPr="006E044D" w:rsidRDefault="00210FD5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D171A">
                    <w:rPr>
                      <w:b/>
                      <w:bCs/>
                      <w:noProof/>
                      <w:sz w:val="20"/>
                      <w:szCs w:val="20"/>
                    </w:rPr>
                    <w:t>9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D171A">
                    <w:rPr>
                      <w:b/>
                      <w:bCs/>
                      <w:noProof/>
                      <w:sz w:val="20"/>
                      <w:szCs w:val="20"/>
                    </w:rPr>
                    <w:t>9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210FD5" w:rsidRPr="00B9435E" w:rsidRDefault="00210FD5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83D1D" w14:textId="77777777" w:rsidR="00B16F40" w:rsidRDefault="00B16F40" w:rsidP="006A582B">
      <w:r>
        <w:separator/>
      </w:r>
    </w:p>
  </w:footnote>
  <w:footnote w:type="continuationSeparator" w:id="0">
    <w:p w14:paraId="45B1EB61" w14:textId="77777777" w:rsidR="00B16F40" w:rsidRDefault="00B16F40" w:rsidP="006A582B">
      <w:r>
        <w:continuationSeparator/>
      </w:r>
    </w:p>
  </w:footnote>
  <w:footnote w:type="continuationNotice" w:id="1">
    <w:p w14:paraId="6D528605" w14:textId="77777777" w:rsidR="00B16F40" w:rsidRDefault="00B16F4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210FD5" w:rsidRPr="00DA17A9" w:rsidRDefault="00210FD5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210FD5" w14:paraId="48DC9B51" w14:textId="77777777" w:rsidTr="64142774">
      <w:tc>
        <w:tcPr>
          <w:tcW w:w="6768" w:type="dxa"/>
        </w:tcPr>
        <w:p w14:paraId="48DC9B4F" w14:textId="550E45F7" w:rsidR="00210FD5" w:rsidRDefault="00210FD5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SDLC                                                                                     </w:t>
          </w:r>
        </w:p>
      </w:tc>
      <w:tc>
        <w:tcPr>
          <w:tcW w:w="2808" w:type="dxa"/>
        </w:tcPr>
        <w:p w14:paraId="48DC9B50" w14:textId="380BCC6E" w:rsidR="00210FD5" w:rsidRDefault="00210FD5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00D554A0">
                <wp:extent cx="1181819" cy="278073"/>
                <wp:effectExtent l="0" t="0" r="0" b="8255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0805" cy="289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210FD5" w:rsidRPr="00DA17A9" w:rsidRDefault="00210FD5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0A6"/>
    <w:multiLevelType w:val="hybridMultilevel"/>
    <w:tmpl w:val="35EAB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1293"/>
    <w:multiLevelType w:val="hybridMultilevel"/>
    <w:tmpl w:val="9FAACC88"/>
    <w:lvl w:ilvl="0" w:tplc="836413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2771C1F"/>
    <w:multiLevelType w:val="hybridMultilevel"/>
    <w:tmpl w:val="919467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36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0606A"/>
    <w:multiLevelType w:val="hybridMultilevel"/>
    <w:tmpl w:val="517EC8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93B03"/>
    <w:multiLevelType w:val="hybridMultilevel"/>
    <w:tmpl w:val="541E6738"/>
    <w:lvl w:ilvl="0" w:tplc="2A1CF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728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8AE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AC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A7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264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EC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66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CEF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F1693"/>
    <w:multiLevelType w:val="hybridMultilevel"/>
    <w:tmpl w:val="89980C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E2674A"/>
    <w:multiLevelType w:val="hybridMultilevel"/>
    <w:tmpl w:val="F3FC8D92"/>
    <w:lvl w:ilvl="0" w:tplc="5FC478D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C79A0"/>
    <w:multiLevelType w:val="hybridMultilevel"/>
    <w:tmpl w:val="6F5C91C2"/>
    <w:lvl w:ilvl="0" w:tplc="515ED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AEB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48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26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23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48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C8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C88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C6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34EFA"/>
    <w:multiLevelType w:val="hybridMultilevel"/>
    <w:tmpl w:val="DD0C934E"/>
    <w:lvl w:ilvl="0" w:tplc="02F83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69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00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80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EE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A9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ED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24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408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F4F65"/>
    <w:multiLevelType w:val="hybridMultilevel"/>
    <w:tmpl w:val="95BA9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46EA5"/>
    <w:multiLevelType w:val="multilevel"/>
    <w:tmpl w:val="9CBC5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1721498"/>
    <w:multiLevelType w:val="multilevel"/>
    <w:tmpl w:val="8A88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D21503"/>
    <w:multiLevelType w:val="multilevel"/>
    <w:tmpl w:val="A2D8E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35CF121C"/>
    <w:multiLevelType w:val="hybridMultilevel"/>
    <w:tmpl w:val="93E65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B77EE"/>
    <w:multiLevelType w:val="hybridMultilevel"/>
    <w:tmpl w:val="54AC9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94AE3"/>
    <w:multiLevelType w:val="hybridMultilevel"/>
    <w:tmpl w:val="74B00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BE7CC7"/>
    <w:multiLevelType w:val="multilevel"/>
    <w:tmpl w:val="771C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4A0438"/>
    <w:multiLevelType w:val="hybridMultilevel"/>
    <w:tmpl w:val="F3465320"/>
    <w:lvl w:ilvl="0" w:tplc="60AE4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6AA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CA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4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AF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2E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A5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87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47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84465"/>
    <w:multiLevelType w:val="multilevel"/>
    <w:tmpl w:val="142E97D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4AB42D2C"/>
    <w:multiLevelType w:val="hybridMultilevel"/>
    <w:tmpl w:val="301CF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E1F61"/>
    <w:multiLevelType w:val="hybridMultilevel"/>
    <w:tmpl w:val="FF18CA5E"/>
    <w:lvl w:ilvl="0" w:tplc="264EF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21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82F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642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9A6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41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9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70E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EC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770F3"/>
    <w:multiLevelType w:val="multilevel"/>
    <w:tmpl w:val="8A88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B575AC"/>
    <w:multiLevelType w:val="hybridMultilevel"/>
    <w:tmpl w:val="0C4C05AE"/>
    <w:lvl w:ilvl="0" w:tplc="48B22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468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42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47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128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284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C6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1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CF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9E375C"/>
    <w:multiLevelType w:val="multilevel"/>
    <w:tmpl w:val="1892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23171"/>
    <w:multiLevelType w:val="multilevel"/>
    <w:tmpl w:val="0B4C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A838C5"/>
    <w:multiLevelType w:val="multilevel"/>
    <w:tmpl w:val="A2D8E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1E2761A"/>
    <w:multiLevelType w:val="hybridMultilevel"/>
    <w:tmpl w:val="1FECE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D7B4C"/>
    <w:multiLevelType w:val="multilevel"/>
    <w:tmpl w:val="D440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05490C"/>
    <w:multiLevelType w:val="multilevel"/>
    <w:tmpl w:val="8A88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987E20"/>
    <w:multiLevelType w:val="hybridMultilevel"/>
    <w:tmpl w:val="FA261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3A06DC"/>
    <w:multiLevelType w:val="hybridMultilevel"/>
    <w:tmpl w:val="EE049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F2582"/>
    <w:multiLevelType w:val="hybridMultilevel"/>
    <w:tmpl w:val="5F501874"/>
    <w:lvl w:ilvl="0" w:tplc="665AE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820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C65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36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E0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741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02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00A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14A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31D69"/>
    <w:multiLevelType w:val="multilevel"/>
    <w:tmpl w:val="DCF064DA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7A1017C5"/>
    <w:multiLevelType w:val="multilevel"/>
    <w:tmpl w:val="4C32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18"/>
  </w:num>
  <w:num w:numId="4">
    <w:abstractNumId w:val="8"/>
  </w:num>
  <w:num w:numId="5">
    <w:abstractNumId w:val="32"/>
  </w:num>
  <w:num w:numId="6">
    <w:abstractNumId w:val="23"/>
  </w:num>
  <w:num w:numId="7">
    <w:abstractNumId w:val="9"/>
  </w:num>
  <w:num w:numId="8">
    <w:abstractNumId w:val="5"/>
  </w:num>
  <w:num w:numId="9">
    <w:abstractNumId w:val="11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4"/>
  </w:num>
  <w:num w:numId="15">
    <w:abstractNumId w:val="20"/>
  </w:num>
  <w:num w:numId="16">
    <w:abstractNumId w:val="26"/>
  </w:num>
  <w:num w:numId="17">
    <w:abstractNumId w:val="19"/>
  </w:num>
  <w:num w:numId="18">
    <w:abstractNumId w:val="13"/>
  </w:num>
  <w:num w:numId="19">
    <w:abstractNumId w:val="7"/>
  </w:num>
  <w:num w:numId="20">
    <w:abstractNumId w:val="0"/>
  </w:num>
  <w:num w:numId="21">
    <w:abstractNumId w:val="17"/>
  </w:num>
  <w:num w:numId="22">
    <w:abstractNumId w:val="28"/>
  </w:num>
  <w:num w:numId="23">
    <w:abstractNumId w:val="12"/>
  </w:num>
  <w:num w:numId="24">
    <w:abstractNumId w:val="2"/>
  </w:num>
  <w:num w:numId="25">
    <w:abstractNumId w:val="29"/>
  </w:num>
  <w:num w:numId="26">
    <w:abstractNumId w:val="27"/>
  </w:num>
  <w:num w:numId="27">
    <w:abstractNumId w:val="10"/>
  </w:num>
  <w:num w:numId="28">
    <w:abstractNumId w:val="22"/>
  </w:num>
  <w:num w:numId="29">
    <w:abstractNumId w:val="24"/>
  </w:num>
  <w:num w:numId="30">
    <w:abstractNumId w:val="34"/>
  </w:num>
  <w:num w:numId="31">
    <w:abstractNumId w:val="25"/>
  </w:num>
  <w:num w:numId="32">
    <w:abstractNumId w:val="31"/>
  </w:num>
  <w:num w:numId="33">
    <w:abstractNumId w:val="16"/>
  </w:num>
  <w:num w:numId="34">
    <w:abstractNumId w:val="1"/>
  </w:num>
  <w:num w:numId="35">
    <w:abstractNumId w:val="15"/>
  </w:num>
  <w:num w:numId="36">
    <w:abstractNumId w:val="3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3A61"/>
    <w:rsid w:val="00044F0B"/>
    <w:rsid w:val="00046FF4"/>
    <w:rsid w:val="00050928"/>
    <w:rsid w:val="00051E55"/>
    <w:rsid w:val="0005219C"/>
    <w:rsid w:val="00053C2C"/>
    <w:rsid w:val="00053F80"/>
    <w:rsid w:val="000551F2"/>
    <w:rsid w:val="000558E3"/>
    <w:rsid w:val="00061B0C"/>
    <w:rsid w:val="00063244"/>
    <w:rsid w:val="000649BA"/>
    <w:rsid w:val="00064F75"/>
    <w:rsid w:val="00065DA8"/>
    <w:rsid w:val="0006602B"/>
    <w:rsid w:val="0006624D"/>
    <w:rsid w:val="000701FB"/>
    <w:rsid w:val="00072543"/>
    <w:rsid w:val="00075258"/>
    <w:rsid w:val="00077AEC"/>
    <w:rsid w:val="00081B3C"/>
    <w:rsid w:val="0008280A"/>
    <w:rsid w:val="0009037E"/>
    <w:rsid w:val="00094E8E"/>
    <w:rsid w:val="00096B20"/>
    <w:rsid w:val="000973A5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0683"/>
    <w:rsid w:val="000C1011"/>
    <w:rsid w:val="000C5288"/>
    <w:rsid w:val="000C6D62"/>
    <w:rsid w:val="000D1695"/>
    <w:rsid w:val="000D21A8"/>
    <w:rsid w:val="000D48BA"/>
    <w:rsid w:val="000D706F"/>
    <w:rsid w:val="000E2419"/>
    <w:rsid w:val="000E3BA4"/>
    <w:rsid w:val="000E54BD"/>
    <w:rsid w:val="000E5F1B"/>
    <w:rsid w:val="000E64CF"/>
    <w:rsid w:val="000E7CFC"/>
    <w:rsid w:val="000F02B2"/>
    <w:rsid w:val="000F5BA0"/>
    <w:rsid w:val="000F6B65"/>
    <w:rsid w:val="0010685E"/>
    <w:rsid w:val="00106B71"/>
    <w:rsid w:val="00107955"/>
    <w:rsid w:val="00111EC9"/>
    <w:rsid w:val="001129AE"/>
    <w:rsid w:val="00115DFA"/>
    <w:rsid w:val="0012167E"/>
    <w:rsid w:val="001221ED"/>
    <w:rsid w:val="00122C9C"/>
    <w:rsid w:val="00125753"/>
    <w:rsid w:val="00127B90"/>
    <w:rsid w:val="00131919"/>
    <w:rsid w:val="001324C8"/>
    <w:rsid w:val="00136F63"/>
    <w:rsid w:val="001413BA"/>
    <w:rsid w:val="00142718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7BC"/>
    <w:rsid w:val="00182CF7"/>
    <w:rsid w:val="00185CE9"/>
    <w:rsid w:val="00186AB4"/>
    <w:rsid w:val="00187714"/>
    <w:rsid w:val="00187971"/>
    <w:rsid w:val="00190808"/>
    <w:rsid w:val="0019199B"/>
    <w:rsid w:val="001923F2"/>
    <w:rsid w:val="001941FF"/>
    <w:rsid w:val="00195444"/>
    <w:rsid w:val="001A1F50"/>
    <w:rsid w:val="001A222E"/>
    <w:rsid w:val="001A2FF7"/>
    <w:rsid w:val="001A342E"/>
    <w:rsid w:val="001A4E60"/>
    <w:rsid w:val="001A6C25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3DC5"/>
    <w:rsid w:val="001C658C"/>
    <w:rsid w:val="001D05B5"/>
    <w:rsid w:val="001D171A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0FD5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4746"/>
    <w:rsid w:val="00245837"/>
    <w:rsid w:val="00246592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2EB0"/>
    <w:rsid w:val="002834F3"/>
    <w:rsid w:val="00283BE8"/>
    <w:rsid w:val="00285077"/>
    <w:rsid w:val="00285828"/>
    <w:rsid w:val="00286099"/>
    <w:rsid w:val="00286315"/>
    <w:rsid w:val="00286B12"/>
    <w:rsid w:val="002901EE"/>
    <w:rsid w:val="00291F83"/>
    <w:rsid w:val="00292381"/>
    <w:rsid w:val="00292D40"/>
    <w:rsid w:val="0029552E"/>
    <w:rsid w:val="002979C3"/>
    <w:rsid w:val="002A220C"/>
    <w:rsid w:val="002A4215"/>
    <w:rsid w:val="002A489F"/>
    <w:rsid w:val="002A4E7E"/>
    <w:rsid w:val="002B3236"/>
    <w:rsid w:val="002B413A"/>
    <w:rsid w:val="002B4CAC"/>
    <w:rsid w:val="002C094F"/>
    <w:rsid w:val="002C17E6"/>
    <w:rsid w:val="002C32FB"/>
    <w:rsid w:val="002C3F89"/>
    <w:rsid w:val="002C4810"/>
    <w:rsid w:val="002C6B5D"/>
    <w:rsid w:val="002D149C"/>
    <w:rsid w:val="002D1F12"/>
    <w:rsid w:val="002D2616"/>
    <w:rsid w:val="002D41DD"/>
    <w:rsid w:val="002D56C6"/>
    <w:rsid w:val="002D62F1"/>
    <w:rsid w:val="002D7552"/>
    <w:rsid w:val="002E153A"/>
    <w:rsid w:val="002E1C68"/>
    <w:rsid w:val="002E3919"/>
    <w:rsid w:val="002E4413"/>
    <w:rsid w:val="002E7186"/>
    <w:rsid w:val="002E7F53"/>
    <w:rsid w:val="002E7F59"/>
    <w:rsid w:val="002F1384"/>
    <w:rsid w:val="002F1680"/>
    <w:rsid w:val="002F2222"/>
    <w:rsid w:val="002F434D"/>
    <w:rsid w:val="002F450C"/>
    <w:rsid w:val="002F5DD9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34B8A"/>
    <w:rsid w:val="0034212F"/>
    <w:rsid w:val="003429B5"/>
    <w:rsid w:val="003431C0"/>
    <w:rsid w:val="003448EA"/>
    <w:rsid w:val="0034540B"/>
    <w:rsid w:val="00347037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1488"/>
    <w:rsid w:val="003724F8"/>
    <w:rsid w:val="00372578"/>
    <w:rsid w:val="003733FD"/>
    <w:rsid w:val="00374EAD"/>
    <w:rsid w:val="00375EC5"/>
    <w:rsid w:val="00381156"/>
    <w:rsid w:val="003832DD"/>
    <w:rsid w:val="00385D1F"/>
    <w:rsid w:val="0038692A"/>
    <w:rsid w:val="00386E4B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30F9"/>
    <w:rsid w:val="003C4A6B"/>
    <w:rsid w:val="003C596A"/>
    <w:rsid w:val="003C5E4C"/>
    <w:rsid w:val="003C6BB2"/>
    <w:rsid w:val="003D0B05"/>
    <w:rsid w:val="003D255C"/>
    <w:rsid w:val="003D43AA"/>
    <w:rsid w:val="003D46E9"/>
    <w:rsid w:val="003D4BA6"/>
    <w:rsid w:val="003E1888"/>
    <w:rsid w:val="003E19FF"/>
    <w:rsid w:val="003E280F"/>
    <w:rsid w:val="003E457D"/>
    <w:rsid w:val="003E7176"/>
    <w:rsid w:val="003F1995"/>
    <w:rsid w:val="003F61ED"/>
    <w:rsid w:val="00401194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694"/>
    <w:rsid w:val="0042380C"/>
    <w:rsid w:val="00424041"/>
    <w:rsid w:val="00424942"/>
    <w:rsid w:val="00425CC6"/>
    <w:rsid w:val="00431687"/>
    <w:rsid w:val="004328F5"/>
    <w:rsid w:val="00432EE2"/>
    <w:rsid w:val="0043372D"/>
    <w:rsid w:val="00433AF0"/>
    <w:rsid w:val="00437CF4"/>
    <w:rsid w:val="004413FB"/>
    <w:rsid w:val="00441670"/>
    <w:rsid w:val="00442332"/>
    <w:rsid w:val="00443173"/>
    <w:rsid w:val="00444837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473F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1F28"/>
    <w:rsid w:val="004A30C8"/>
    <w:rsid w:val="004A381A"/>
    <w:rsid w:val="004A394F"/>
    <w:rsid w:val="004A4827"/>
    <w:rsid w:val="004A5DDE"/>
    <w:rsid w:val="004B0518"/>
    <w:rsid w:val="004B2FAB"/>
    <w:rsid w:val="004B3AEE"/>
    <w:rsid w:val="004B3DD8"/>
    <w:rsid w:val="004B6CE3"/>
    <w:rsid w:val="004B6FC6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24E6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C71"/>
    <w:rsid w:val="004F3FBF"/>
    <w:rsid w:val="0050041A"/>
    <w:rsid w:val="005004D3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3B2C"/>
    <w:rsid w:val="005249E0"/>
    <w:rsid w:val="00524F1A"/>
    <w:rsid w:val="00525DD8"/>
    <w:rsid w:val="00525F27"/>
    <w:rsid w:val="005263D6"/>
    <w:rsid w:val="0052788C"/>
    <w:rsid w:val="00533266"/>
    <w:rsid w:val="00535DF3"/>
    <w:rsid w:val="0054107D"/>
    <w:rsid w:val="00541EB1"/>
    <w:rsid w:val="00542021"/>
    <w:rsid w:val="00544B68"/>
    <w:rsid w:val="00545F06"/>
    <w:rsid w:val="00551098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0703"/>
    <w:rsid w:val="005A1B63"/>
    <w:rsid w:val="005A21F4"/>
    <w:rsid w:val="005A2242"/>
    <w:rsid w:val="005A2713"/>
    <w:rsid w:val="005A67FB"/>
    <w:rsid w:val="005A690B"/>
    <w:rsid w:val="005A6A8A"/>
    <w:rsid w:val="005A6C5B"/>
    <w:rsid w:val="005B0036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5F264D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2828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0EAA"/>
    <w:rsid w:val="006C7993"/>
    <w:rsid w:val="006D034E"/>
    <w:rsid w:val="006D09AF"/>
    <w:rsid w:val="006D0D12"/>
    <w:rsid w:val="006D28BC"/>
    <w:rsid w:val="006D4C6C"/>
    <w:rsid w:val="006D5B0F"/>
    <w:rsid w:val="006D692C"/>
    <w:rsid w:val="006E044D"/>
    <w:rsid w:val="006E1234"/>
    <w:rsid w:val="006E2ABE"/>
    <w:rsid w:val="006E2CBC"/>
    <w:rsid w:val="006E4771"/>
    <w:rsid w:val="006E5294"/>
    <w:rsid w:val="006F074E"/>
    <w:rsid w:val="006F1A80"/>
    <w:rsid w:val="006F295F"/>
    <w:rsid w:val="006F3721"/>
    <w:rsid w:val="006F5C74"/>
    <w:rsid w:val="006F64B6"/>
    <w:rsid w:val="00700E98"/>
    <w:rsid w:val="007014C0"/>
    <w:rsid w:val="00701C0A"/>
    <w:rsid w:val="0070272D"/>
    <w:rsid w:val="00703D2F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49C"/>
    <w:rsid w:val="00717F4D"/>
    <w:rsid w:val="0072033B"/>
    <w:rsid w:val="00721182"/>
    <w:rsid w:val="007226AE"/>
    <w:rsid w:val="00722D8B"/>
    <w:rsid w:val="007270F7"/>
    <w:rsid w:val="007315B5"/>
    <w:rsid w:val="00731C68"/>
    <w:rsid w:val="00732C9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431A"/>
    <w:rsid w:val="00754CC4"/>
    <w:rsid w:val="00756557"/>
    <w:rsid w:val="00756588"/>
    <w:rsid w:val="007579AF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76A8F"/>
    <w:rsid w:val="00782CB9"/>
    <w:rsid w:val="00790EC1"/>
    <w:rsid w:val="0079137F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3E07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5BC"/>
    <w:rsid w:val="007E09C8"/>
    <w:rsid w:val="007E264B"/>
    <w:rsid w:val="007E350B"/>
    <w:rsid w:val="007E3B52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37DE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1631"/>
    <w:rsid w:val="008536A8"/>
    <w:rsid w:val="00854F2C"/>
    <w:rsid w:val="00856826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77CA8"/>
    <w:rsid w:val="008871F2"/>
    <w:rsid w:val="00890098"/>
    <w:rsid w:val="00891034"/>
    <w:rsid w:val="008910CF"/>
    <w:rsid w:val="00892B67"/>
    <w:rsid w:val="008957D4"/>
    <w:rsid w:val="00897BC4"/>
    <w:rsid w:val="008A3B1C"/>
    <w:rsid w:val="008A4442"/>
    <w:rsid w:val="008A67D4"/>
    <w:rsid w:val="008A6CDE"/>
    <w:rsid w:val="008A7C5F"/>
    <w:rsid w:val="008B104A"/>
    <w:rsid w:val="008B327D"/>
    <w:rsid w:val="008B4EB4"/>
    <w:rsid w:val="008B5815"/>
    <w:rsid w:val="008B76F9"/>
    <w:rsid w:val="008B7D6E"/>
    <w:rsid w:val="008C02E0"/>
    <w:rsid w:val="008C1C50"/>
    <w:rsid w:val="008C460B"/>
    <w:rsid w:val="008C4D79"/>
    <w:rsid w:val="008C60A9"/>
    <w:rsid w:val="008C6313"/>
    <w:rsid w:val="008C72E6"/>
    <w:rsid w:val="008D2760"/>
    <w:rsid w:val="008D3993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404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1989"/>
    <w:rsid w:val="00963DA6"/>
    <w:rsid w:val="0096580C"/>
    <w:rsid w:val="00965B90"/>
    <w:rsid w:val="009669AB"/>
    <w:rsid w:val="00967644"/>
    <w:rsid w:val="009676A3"/>
    <w:rsid w:val="00974EDE"/>
    <w:rsid w:val="009756E9"/>
    <w:rsid w:val="00981191"/>
    <w:rsid w:val="00985847"/>
    <w:rsid w:val="009904BB"/>
    <w:rsid w:val="009909BF"/>
    <w:rsid w:val="00993875"/>
    <w:rsid w:val="00995956"/>
    <w:rsid w:val="00997756"/>
    <w:rsid w:val="009A06E3"/>
    <w:rsid w:val="009A0D0B"/>
    <w:rsid w:val="009A58B8"/>
    <w:rsid w:val="009B094B"/>
    <w:rsid w:val="009B24BD"/>
    <w:rsid w:val="009B2A69"/>
    <w:rsid w:val="009B3953"/>
    <w:rsid w:val="009B4807"/>
    <w:rsid w:val="009B52D1"/>
    <w:rsid w:val="009C2F2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E705B"/>
    <w:rsid w:val="009F23CD"/>
    <w:rsid w:val="009F2EBC"/>
    <w:rsid w:val="009F3E33"/>
    <w:rsid w:val="009F4BF8"/>
    <w:rsid w:val="009F7033"/>
    <w:rsid w:val="00A00D95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912"/>
    <w:rsid w:val="00A24D92"/>
    <w:rsid w:val="00A31F80"/>
    <w:rsid w:val="00A3376A"/>
    <w:rsid w:val="00A340AD"/>
    <w:rsid w:val="00A34658"/>
    <w:rsid w:val="00A34FDD"/>
    <w:rsid w:val="00A3538E"/>
    <w:rsid w:val="00A35A10"/>
    <w:rsid w:val="00A35C71"/>
    <w:rsid w:val="00A4038A"/>
    <w:rsid w:val="00A44E1B"/>
    <w:rsid w:val="00A52011"/>
    <w:rsid w:val="00A5476C"/>
    <w:rsid w:val="00A60155"/>
    <w:rsid w:val="00A60B50"/>
    <w:rsid w:val="00A61302"/>
    <w:rsid w:val="00A61B09"/>
    <w:rsid w:val="00A61FEF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2674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43AA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21A7"/>
    <w:rsid w:val="00B15B06"/>
    <w:rsid w:val="00B16F40"/>
    <w:rsid w:val="00B2024F"/>
    <w:rsid w:val="00B202AC"/>
    <w:rsid w:val="00B20D8C"/>
    <w:rsid w:val="00B20E47"/>
    <w:rsid w:val="00B220E2"/>
    <w:rsid w:val="00B23F0B"/>
    <w:rsid w:val="00B241F9"/>
    <w:rsid w:val="00B274A2"/>
    <w:rsid w:val="00B30D56"/>
    <w:rsid w:val="00B36CDF"/>
    <w:rsid w:val="00B40738"/>
    <w:rsid w:val="00B417CC"/>
    <w:rsid w:val="00B41E75"/>
    <w:rsid w:val="00B42F99"/>
    <w:rsid w:val="00B4617B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0E38"/>
    <w:rsid w:val="00B6288C"/>
    <w:rsid w:val="00B6382D"/>
    <w:rsid w:val="00B64F0A"/>
    <w:rsid w:val="00B6533B"/>
    <w:rsid w:val="00B66BCA"/>
    <w:rsid w:val="00B670E9"/>
    <w:rsid w:val="00B7296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B7AB2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34F0"/>
    <w:rsid w:val="00BE4247"/>
    <w:rsid w:val="00BE4A22"/>
    <w:rsid w:val="00BE5292"/>
    <w:rsid w:val="00BE5566"/>
    <w:rsid w:val="00BE7A04"/>
    <w:rsid w:val="00BF16EB"/>
    <w:rsid w:val="00BF4534"/>
    <w:rsid w:val="00BF45F0"/>
    <w:rsid w:val="00BF6B9F"/>
    <w:rsid w:val="00BF6E3A"/>
    <w:rsid w:val="00BF6F44"/>
    <w:rsid w:val="00BF7938"/>
    <w:rsid w:val="00BF7CE1"/>
    <w:rsid w:val="00C02335"/>
    <w:rsid w:val="00C02D5E"/>
    <w:rsid w:val="00C041E8"/>
    <w:rsid w:val="00C06A7E"/>
    <w:rsid w:val="00C1147E"/>
    <w:rsid w:val="00C135DC"/>
    <w:rsid w:val="00C17466"/>
    <w:rsid w:val="00C21D83"/>
    <w:rsid w:val="00C24323"/>
    <w:rsid w:val="00C2448A"/>
    <w:rsid w:val="00C24EB3"/>
    <w:rsid w:val="00C25C44"/>
    <w:rsid w:val="00C272E4"/>
    <w:rsid w:val="00C30E11"/>
    <w:rsid w:val="00C3711B"/>
    <w:rsid w:val="00C41774"/>
    <w:rsid w:val="00C44765"/>
    <w:rsid w:val="00C46F2B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4263"/>
    <w:rsid w:val="00C665B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1419"/>
    <w:rsid w:val="00CA24FC"/>
    <w:rsid w:val="00CA3E58"/>
    <w:rsid w:val="00CA587A"/>
    <w:rsid w:val="00CA5AB3"/>
    <w:rsid w:val="00CA694F"/>
    <w:rsid w:val="00CA765F"/>
    <w:rsid w:val="00CB1AC8"/>
    <w:rsid w:val="00CB1D5A"/>
    <w:rsid w:val="00CB311E"/>
    <w:rsid w:val="00CB4E59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218C"/>
    <w:rsid w:val="00CD4681"/>
    <w:rsid w:val="00CD5FF0"/>
    <w:rsid w:val="00CD645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460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879E3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2E55"/>
    <w:rsid w:val="00DB5627"/>
    <w:rsid w:val="00DB5CD4"/>
    <w:rsid w:val="00DB5DE8"/>
    <w:rsid w:val="00DB65E5"/>
    <w:rsid w:val="00DC0DC6"/>
    <w:rsid w:val="00DC2365"/>
    <w:rsid w:val="00DC4850"/>
    <w:rsid w:val="00DC5BD5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5D5D"/>
    <w:rsid w:val="00E06F69"/>
    <w:rsid w:val="00E13DBF"/>
    <w:rsid w:val="00E164ED"/>
    <w:rsid w:val="00E21668"/>
    <w:rsid w:val="00E26477"/>
    <w:rsid w:val="00E2725E"/>
    <w:rsid w:val="00E31F56"/>
    <w:rsid w:val="00E34A8E"/>
    <w:rsid w:val="00E37F3D"/>
    <w:rsid w:val="00E37F52"/>
    <w:rsid w:val="00E41425"/>
    <w:rsid w:val="00E42202"/>
    <w:rsid w:val="00E43A57"/>
    <w:rsid w:val="00E47301"/>
    <w:rsid w:val="00E52389"/>
    <w:rsid w:val="00E523BE"/>
    <w:rsid w:val="00E5457B"/>
    <w:rsid w:val="00E57C01"/>
    <w:rsid w:val="00E622EE"/>
    <w:rsid w:val="00E6232C"/>
    <w:rsid w:val="00E62AB2"/>
    <w:rsid w:val="00E62D5B"/>
    <w:rsid w:val="00E65BF9"/>
    <w:rsid w:val="00E727E6"/>
    <w:rsid w:val="00E72C58"/>
    <w:rsid w:val="00E746AA"/>
    <w:rsid w:val="00E75678"/>
    <w:rsid w:val="00E76E32"/>
    <w:rsid w:val="00E770B6"/>
    <w:rsid w:val="00E77E24"/>
    <w:rsid w:val="00E85E8B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14EF"/>
    <w:rsid w:val="00EB4571"/>
    <w:rsid w:val="00EB4A8C"/>
    <w:rsid w:val="00EB505C"/>
    <w:rsid w:val="00EB53D9"/>
    <w:rsid w:val="00EB7BDB"/>
    <w:rsid w:val="00EC1144"/>
    <w:rsid w:val="00EC1A63"/>
    <w:rsid w:val="00EC2EFD"/>
    <w:rsid w:val="00EC67F3"/>
    <w:rsid w:val="00ED0B35"/>
    <w:rsid w:val="00ED0BB1"/>
    <w:rsid w:val="00ED3995"/>
    <w:rsid w:val="00ED3E7F"/>
    <w:rsid w:val="00ED6C57"/>
    <w:rsid w:val="00ED7DF7"/>
    <w:rsid w:val="00EE0DC0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15E1"/>
    <w:rsid w:val="00F12607"/>
    <w:rsid w:val="00F15F70"/>
    <w:rsid w:val="00F17595"/>
    <w:rsid w:val="00F17D90"/>
    <w:rsid w:val="00F20BFE"/>
    <w:rsid w:val="00F210A0"/>
    <w:rsid w:val="00F227A1"/>
    <w:rsid w:val="00F275BB"/>
    <w:rsid w:val="00F300C8"/>
    <w:rsid w:val="00F3564E"/>
    <w:rsid w:val="00F36BBE"/>
    <w:rsid w:val="00F424D5"/>
    <w:rsid w:val="00F448EB"/>
    <w:rsid w:val="00F46D3F"/>
    <w:rsid w:val="00F475CD"/>
    <w:rsid w:val="00F5137A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67DF2"/>
    <w:rsid w:val="00F710C6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A760C"/>
    <w:rsid w:val="00FB38C8"/>
    <w:rsid w:val="00FB3B79"/>
    <w:rsid w:val="00FB4A97"/>
    <w:rsid w:val="00FB553F"/>
    <w:rsid w:val="00FB5947"/>
    <w:rsid w:val="00FB649C"/>
    <w:rsid w:val="00FC0D4F"/>
    <w:rsid w:val="00FC0E65"/>
    <w:rsid w:val="00FC1466"/>
    <w:rsid w:val="00FC1B39"/>
    <w:rsid w:val="00FC3124"/>
    <w:rsid w:val="00FC5C70"/>
    <w:rsid w:val="00FC6980"/>
    <w:rsid w:val="00FC72E6"/>
    <w:rsid w:val="00FC7360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D22"/>
    <w:rsid w:val="00FF2FD0"/>
    <w:rsid w:val="00FF51F1"/>
    <w:rsid w:val="00FF6306"/>
    <w:rsid w:val="6414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94A0699E-B493-41A9-9026-FCB20613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F63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FC0E65"/>
    <w:pPr>
      <w:tabs>
        <w:tab w:val="left" w:pos="880"/>
        <w:tab w:val="right" w:leader="dot" w:pos="10160"/>
      </w:tabs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C72E6"/>
    <w:pPr>
      <w:tabs>
        <w:tab w:val="left" w:pos="1100"/>
        <w:tab w:val="right" w:leader="dot" w:pos="10160"/>
      </w:tabs>
      <w:ind w:left="220"/>
    </w:pPr>
    <w:rPr>
      <w:rFonts w:ascii="Times New Roman" w:hAnsi="Times New Roman"/>
      <w:smallCaps/>
      <w:noProof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character" w:customStyle="1" w:styleId="Mention">
    <w:name w:val="Mention"/>
    <w:basedOn w:val="DefaultParagraphFont"/>
    <w:uiPriority w:val="99"/>
    <w:semiHidden/>
    <w:unhideWhenUsed/>
    <w:rsid w:val="00DC2365"/>
    <w:rPr>
      <w:color w:val="2B579A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8957D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35C71"/>
    <w:rPr>
      <w:color w:val="605E5C"/>
      <w:shd w:val="clear" w:color="auto" w:fill="E1DFDD"/>
    </w:rPr>
  </w:style>
  <w:style w:type="character" w:customStyle="1" w:styleId="pl-c">
    <w:name w:val="pl-c"/>
    <w:basedOn w:val="DefaultParagraphFont"/>
    <w:rsid w:val="00B72969"/>
  </w:style>
  <w:style w:type="character" w:customStyle="1" w:styleId="pl-smi">
    <w:name w:val="pl-smi"/>
    <w:basedOn w:val="DefaultParagraphFont"/>
    <w:rsid w:val="00B72969"/>
  </w:style>
  <w:style w:type="character" w:customStyle="1" w:styleId="pl-cce">
    <w:name w:val="pl-cce"/>
    <w:basedOn w:val="DefaultParagraphFont"/>
    <w:rsid w:val="00B72969"/>
  </w:style>
  <w:style w:type="character" w:customStyle="1" w:styleId="pl-s">
    <w:name w:val="pl-s"/>
    <w:basedOn w:val="DefaultParagraphFont"/>
    <w:rsid w:val="00B72969"/>
  </w:style>
  <w:style w:type="character" w:customStyle="1" w:styleId="pl-c1">
    <w:name w:val="pl-c1"/>
    <w:basedOn w:val="DefaultParagraphFont"/>
    <w:rsid w:val="00B72969"/>
  </w:style>
  <w:style w:type="character" w:styleId="HTMLCode">
    <w:name w:val="HTML Code"/>
    <w:basedOn w:val="DefaultParagraphFont"/>
    <w:uiPriority w:val="99"/>
    <w:semiHidden/>
    <w:unhideWhenUsed/>
    <w:rsid w:val="000C1011"/>
    <w:rPr>
      <w:rFonts w:ascii="Courier New" w:eastAsia="Times New Roman" w:hAnsi="Courier New" w:cs="Courier New"/>
      <w:sz w:val="20"/>
      <w:szCs w:val="20"/>
    </w:rPr>
  </w:style>
  <w:style w:type="character" w:customStyle="1" w:styleId="t-mark">
    <w:name w:val="t-mark"/>
    <w:basedOn w:val="DefaultParagraphFont"/>
    <w:rsid w:val="00A24912"/>
  </w:style>
  <w:style w:type="paragraph" w:customStyle="1" w:styleId="Standard">
    <w:name w:val="Standard"/>
    <w:rsid w:val="00423694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yperlink" Target="https://www.geeksforgeeks.org/initialize-a-vector-in-cpp-different-ways/?ref=leftbar-rightbar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cplusplus.com/doc/tutorial/templat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cppreference.com/w/cpp/container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yperlink" Target="https://www.learncpp.com/cpp-tutorial/introduction-to-operator-overloading/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26465DDCD3C498273A127A3977919" ma:contentTypeVersion="11" ma:contentTypeDescription="Create a new document." ma:contentTypeScope="" ma:versionID="05c94041c9355627d5f7d05f274c7f19">
  <xsd:schema xmlns:xsd="http://www.w3.org/2001/XMLSchema" xmlns:xs="http://www.w3.org/2001/XMLSchema" xmlns:p="http://schemas.microsoft.com/office/2006/metadata/properties" xmlns:ns2="e5b49feb-88bd-4209-98d5-8396f3006244" xmlns:ns3="4eb6827a-e730-4be8-9ffb-7459bc606a58" targetNamespace="http://schemas.microsoft.com/office/2006/metadata/properties" ma:root="true" ma:fieldsID="17e0accfc704495b1ddd43a4c481afe9" ns2:_="" ns3:_="">
    <xsd:import namespace="e5b49feb-88bd-4209-98d5-8396f3006244"/>
    <xsd:import namespace="4eb6827a-e730-4be8-9ffb-7459bc606a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6827a-e730-4be8-9ffb-7459bc606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EB7C0B-16AF-4B8E-9A15-A7CB5B9BB64F}"/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3807945-C2B8-4115-8917-8A80290C1FB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75737A7-57B3-4BD8-9485-3C51B578A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1035</TotalTime>
  <Pages>9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subject/>
  <dc:creator>Pagala Prithvi Sekhar</dc:creator>
  <cp:keywords>GEA;Global Engineering Academy;MBSE</cp:keywords>
  <dc:description/>
  <cp:lastModifiedBy>Windows User</cp:lastModifiedBy>
  <cp:revision>28</cp:revision>
  <cp:lastPrinted>2014-03-29T07:34:00Z</cp:lastPrinted>
  <dcterms:created xsi:type="dcterms:W3CDTF">2020-12-04T02:49:00Z</dcterms:created>
  <dcterms:modified xsi:type="dcterms:W3CDTF">2020-12-26T05:11:00Z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0x01010043D26465DDCD3C498273A127A3977919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